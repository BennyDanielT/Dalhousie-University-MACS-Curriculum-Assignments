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A388" w14:textId="77777777" w:rsidR="00814823" w:rsidRPr="00B95A59" w:rsidRDefault="00814823" w:rsidP="00814823">
      <w:pPr>
        <w:rPr>
          <w:rFonts w:ascii="Times New Roman" w:hAnsi="Times New Roman" w:cs="Times New Roman"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:rsidRPr="00B95A59" w14:paraId="0038CFC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6597060" w14:textId="77777777" w:rsidR="00814823" w:rsidRPr="00B95A59" w:rsidRDefault="00814823" w:rsidP="008F5585">
            <w:pPr>
              <w:pStyle w:val="ReportTitle"/>
              <w:rPr>
                <w:rFonts w:ascii="Times New Roman" w:hAnsi="Times New Roman" w:cs="Times New Roman"/>
              </w:rPr>
            </w:pPr>
            <w:r w:rsidRPr="00B95A5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59C9754D" wp14:editId="20A6027C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9608E638C0D24D219CBA0544BBF445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659AA90" w14:textId="05C2EA16" w:rsidR="00814823" w:rsidRPr="008A25CD" w:rsidRDefault="00A41BC5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HadoopCryptoLedger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C97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9608E638C0D24D219CBA0544BBF445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659AA90" w14:textId="05C2EA16" w:rsidR="00814823" w:rsidRPr="008A25CD" w:rsidRDefault="00A41BC5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HadoopCryptoLedger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B95A5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1BBA1E06" wp14:editId="4E1E90E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05BC28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464646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:rsidRPr="00B95A59" w14:paraId="72A6D9C3" w14:textId="77777777" w:rsidTr="00A3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E886C13" w14:textId="77777777" w:rsidR="00814823" w:rsidRPr="00B95A59" w:rsidRDefault="00814823" w:rsidP="00A37186">
            <w:pPr>
              <w:tabs>
                <w:tab w:val="left" w:pos="397"/>
                <w:tab w:val="center" w:pos="5695"/>
              </w:tabs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color w:val="5E5E5E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 w:rsidRPr="00B95A59">
              <w:rPr>
                <w:rFonts w:ascii="Times New Roman" w:eastAsiaTheme="majorEastAsia" w:hAnsi="Times New Roman" w:cs="Times New Roman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5A943F6" wp14:editId="49A0F2A2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439433A" w14:textId="6FA13787" w:rsidR="00814823" w:rsidRPr="00B62319" w:rsidRDefault="00A41BC5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28"/>
                                        </w:rPr>
                                        <w:t>Refactoring Code Smells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943F6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439433A" w14:textId="6FA13787" w:rsidR="00814823" w:rsidRPr="00B62319" w:rsidRDefault="00A41BC5" w:rsidP="00814823">
                                <w:pPr>
                                  <w:pStyle w:val="Subtitle"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sz w:val="32"/>
                                    <w:szCs w:val="28"/>
                                  </w:rPr>
                                  <w:t>Refactoring Code Smells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:rsidRPr="00B95A59" w14:paraId="540E5BFC" w14:textId="77777777" w:rsidTr="00A37186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18AB3" w:themeFill="accent1"/>
            <w:vAlign w:val="center"/>
          </w:tcPr>
          <w:p w14:paraId="05FCF34C" w14:textId="77777777" w:rsidR="00814823" w:rsidRPr="00B95A59" w:rsidRDefault="00814823" w:rsidP="00A37186">
            <w:pPr>
              <w:jc w:val="center"/>
              <w:rPr>
                <w:rFonts w:ascii="Times New Roman" w:eastAsiaTheme="majorEastAsia" w:hAnsi="Times New Roman" w:cs="Times New Roman"/>
                <w:color w:val="5E5E5E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 w:rsidRPr="00B95A59">
              <w:rPr>
                <w:rFonts w:ascii="Times New Roman" w:eastAsiaTheme="majorEastAsia" w:hAnsi="Times New Roman" w:cs="Times New Roman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E890885" wp14:editId="6BE46E9B">
                      <wp:extent cx="6495393" cy="871870"/>
                      <wp:effectExtent l="0" t="0" r="0" b="444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71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F1975" w14:textId="3C9577B7" w:rsidR="0081482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Name: Benny Daniel Tharigopala</w:t>
                                  </w:r>
                                </w:p>
                                <w:p w14:paraId="4D1E813E" w14:textId="7711A794" w:rsidR="00046993" w:rsidRPr="00B62319" w:rsidRDefault="00A41BC5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Email</w:t>
                                  </w:r>
                                  <w:r w:rsidR="00046993"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 ID: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bn489600@dal.ca</w:t>
                                  </w:r>
                                </w:p>
                                <w:p w14:paraId="5C0D3DE9" w14:textId="77777777" w:rsidR="00046993" w:rsidRPr="00046993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890885" id="Text Box 26" o:spid="_x0000_s1028" type="#_x0000_t202" alt="Text box to enter abstract" style="width:511.4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" filled="f" stroked="f">
                      <v:textbox>
                        <w:txbxContent>
                          <w:p w14:paraId="6EEF1975" w14:textId="3C9577B7" w:rsidR="0081482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Name: Benny Daniel Tharigopala</w:t>
                            </w:r>
                          </w:p>
                          <w:p w14:paraId="4D1E813E" w14:textId="7711A794" w:rsidR="00046993" w:rsidRPr="00B62319" w:rsidRDefault="00A41BC5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Email</w:t>
                            </w:r>
                            <w:r w:rsidR="00046993"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ID: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bn489600@dal.ca</w:t>
                            </w:r>
                          </w:p>
                          <w:p w14:paraId="5C0D3DE9" w14:textId="77777777" w:rsidR="00046993" w:rsidRPr="00046993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27789CE" w14:textId="36F44CEE" w:rsidR="007B6D2C" w:rsidRPr="00B95A59" w:rsidRDefault="007B6D2C" w:rsidP="001C62C8">
      <w:pPr>
        <w:rPr>
          <w:rFonts w:ascii="Times New Roman" w:hAnsi="Times New Roman" w:cs="Times New Roman"/>
          <w:sz w:val="24"/>
        </w:rPr>
      </w:pPr>
    </w:p>
    <w:p w14:paraId="55381403" w14:textId="77777777" w:rsidR="00BD5C31" w:rsidRPr="00B95A59" w:rsidRDefault="00BD5C31" w:rsidP="001C62C8">
      <w:pPr>
        <w:rPr>
          <w:rFonts w:ascii="Times New Roman" w:hAnsi="Times New Roman" w:cs="Times New Roman"/>
          <w:sz w:val="24"/>
        </w:rPr>
      </w:pPr>
    </w:p>
    <w:p w14:paraId="52DF41D7" w14:textId="7B56D990" w:rsidR="002600D6" w:rsidRDefault="002600D6" w:rsidP="002600D6">
      <w:pPr>
        <w:rPr>
          <w:rFonts w:ascii="Times New Roman" w:hAnsi="Times New Roman" w:cs="Times New Roman"/>
        </w:rPr>
      </w:pPr>
    </w:p>
    <w:p w14:paraId="4DE572CE" w14:textId="76722EA9" w:rsidR="00A41BC5" w:rsidRDefault="00A41BC5" w:rsidP="002600D6">
      <w:pPr>
        <w:rPr>
          <w:rFonts w:ascii="Times New Roman" w:hAnsi="Times New Roman" w:cs="Times New Roman"/>
        </w:rPr>
      </w:pPr>
    </w:p>
    <w:p w14:paraId="157503D5" w14:textId="4520AE5D" w:rsidR="00A41BC5" w:rsidRDefault="00A41BC5" w:rsidP="002600D6">
      <w:pPr>
        <w:rPr>
          <w:rFonts w:ascii="Times New Roman" w:hAnsi="Times New Roman" w:cs="Times New Roman"/>
        </w:rPr>
      </w:pPr>
    </w:p>
    <w:p w14:paraId="11CDF12B" w14:textId="1E254172" w:rsidR="00A41BC5" w:rsidRPr="00A41BC5" w:rsidRDefault="00A41BC5" w:rsidP="00A41BC5">
      <w:pPr>
        <w:pStyle w:val="Heading1"/>
        <w:jc w:val="center"/>
        <w:rPr>
          <w:b/>
          <w:bCs w:val="0"/>
        </w:rPr>
      </w:pPr>
      <w:r w:rsidRPr="00A41BC5">
        <w:rPr>
          <w:b/>
          <w:bCs w:val="0"/>
        </w:rPr>
        <w:lastRenderedPageBreak/>
        <w:t>Overview</w:t>
      </w:r>
    </w:p>
    <w:p w14:paraId="4C1E210F" w14:textId="70C31406" w:rsidR="00A41BC5" w:rsidRDefault="00A41BC5" w:rsidP="002600D6">
      <w:pPr>
        <w:rPr>
          <w:rFonts w:ascii="Times New Roman" w:hAnsi="Times New Roman" w:cs="Times New Roman"/>
        </w:rPr>
      </w:pPr>
    </w:p>
    <w:p w14:paraId="6F8CA8CC" w14:textId="271C5A34" w:rsidR="00A41BC5" w:rsidRDefault="00A41BC5" w:rsidP="00260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activity is to eliminate code smells in the project – “</w:t>
      </w:r>
      <w:proofErr w:type="spellStart"/>
      <w:r>
        <w:rPr>
          <w:rFonts w:ascii="Times New Roman" w:hAnsi="Times New Roman" w:cs="Times New Roman"/>
        </w:rPr>
        <w:t>HadoopCryptoLedger</w:t>
      </w:r>
      <w:proofErr w:type="spellEnd"/>
      <w:r>
        <w:rPr>
          <w:rFonts w:ascii="Times New Roman" w:hAnsi="Times New Roman" w:cs="Times New Roman"/>
        </w:rPr>
        <w:t>”. The general process followed in this activity is as follows:</w:t>
      </w:r>
    </w:p>
    <w:p w14:paraId="05BD4F8A" w14:textId="4AA12205" w:rsidR="00A41BC5" w:rsidRDefault="00A41BC5" w:rsidP="002600D6">
      <w:pPr>
        <w:rPr>
          <w:rFonts w:ascii="Times New Roman" w:hAnsi="Times New Roman" w:cs="Times New Roman"/>
        </w:rPr>
      </w:pPr>
    </w:p>
    <w:p w14:paraId="6D531CB3" w14:textId="339CEE65" w:rsidR="00A41BC5" w:rsidRPr="005947A0" w:rsidRDefault="00A41BC5" w:rsidP="002600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947A0">
        <w:rPr>
          <w:rFonts w:ascii="Times New Roman" w:hAnsi="Times New Roman" w:cs="Times New Roman"/>
        </w:rPr>
        <w:t xml:space="preserve">Use </w:t>
      </w:r>
      <w:proofErr w:type="spellStart"/>
      <w:r w:rsidRPr="005947A0">
        <w:rPr>
          <w:rFonts w:ascii="Times New Roman" w:hAnsi="Times New Roman" w:cs="Times New Roman"/>
        </w:rPr>
        <w:t>DesigniteJava</w:t>
      </w:r>
      <w:proofErr w:type="spellEnd"/>
      <w:r w:rsidRPr="005947A0">
        <w:rPr>
          <w:rFonts w:ascii="Times New Roman" w:hAnsi="Times New Roman" w:cs="Times New Roman"/>
        </w:rPr>
        <w:t xml:space="preserve"> (URL: </w:t>
      </w:r>
      <w:hyperlink r:id="rId7" w:history="1">
        <w:proofErr w:type="spellStart"/>
        <w:r w:rsidRPr="005947A0">
          <w:rPr>
            <w:rStyle w:val="Hyperlink"/>
            <w:rFonts w:ascii="Times New Roman" w:hAnsi="Times New Roman" w:cs="Times New Roman"/>
          </w:rPr>
          <w:t>DesigniteJava</w:t>
        </w:r>
        <w:proofErr w:type="spellEnd"/>
      </w:hyperlink>
      <w:r w:rsidRPr="005947A0">
        <w:rPr>
          <w:rFonts w:ascii="Times New Roman" w:hAnsi="Times New Roman" w:cs="Times New Roman"/>
        </w:rPr>
        <w:t xml:space="preserve">) to determine various types of smells present in the application. </w:t>
      </w:r>
      <w:r w:rsidR="005947A0" w:rsidRPr="005947A0">
        <w:rPr>
          <w:rFonts w:ascii="Times New Roman" w:hAnsi="Times New Roman" w:cs="Times New Roman"/>
        </w:rPr>
        <w:t>(OR) Analyze the packages for any violations of standard design principles and good practices.</w:t>
      </w:r>
    </w:p>
    <w:p w14:paraId="2DB997DE" w14:textId="03E908CE" w:rsidR="005947A0" w:rsidRPr="005947A0" w:rsidRDefault="00A41BC5" w:rsidP="002600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947A0">
        <w:rPr>
          <w:rFonts w:ascii="Times New Roman" w:hAnsi="Times New Roman" w:cs="Times New Roman"/>
        </w:rPr>
        <w:t>Determine an appropriate refactoring technique to eliminate</w:t>
      </w:r>
      <w:r w:rsidR="005947A0" w:rsidRPr="005947A0">
        <w:rPr>
          <w:rFonts w:ascii="Times New Roman" w:hAnsi="Times New Roman" w:cs="Times New Roman"/>
        </w:rPr>
        <w:t xml:space="preserve"> smells or resolve violations of principles.</w:t>
      </w:r>
    </w:p>
    <w:p w14:paraId="0EE48B5C" w14:textId="2B91B626" w:rsidR="00A41BC5" w:rsidRPr="005947A0" w:rsidRDefault="005947A0" w:rsidP="005947A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947A0">
        <w:rPr>
          <w:rFonts w:ascii="Times New Roman" w:hAnsi="Times New Roman" w:cs="Times New Roman"/>
        </w:rPr>
        <w:t>Implement the technique.</w:t>
      </w:r>
    </w:p>
    <w:p w14:paraId="7528A752" w14:textId="1F937C21" w:rsidR="00B20554" w:rsidRPr="00B95A59" w:rsidRDefault="00180C75" w:rsidP="00B20554">
      <w:pPr>
        <w:pStyle w:val="Subtitle"/>
        <w:numPr>
          <w:ilvl w:val="0"/>
          <w:numId w:val="30"/>
        </w:numPr>
        <w:rPr>
          <w:rFonts w:ascii="Times New Roman" w:hAnsi="Times New Roman" w:cs="Times New Roman"/>
        </w:rPr>
      </w:pPr>
      <w:r w:rsidRPr="00B95A59">
        <w:rPr>
          <w:rFonts w:ascii="Times New Roman" w:hAnsi="Times New Roman" w:cs="Times New Roman"/>
        </w:rPr>
        <w:t>Extract Method –</w:t>
      </w:r>
    </w:p>
    <w:p w14:paraId="251555C3" w14:textId="77777777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DesigniteJava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Output before Refactoring:</w:t>
      </w:r>
    </w:p>
    <w:p w14:paraId="3E87D509" w14:textId="022D8AFD" w:rsidR="00180C75" w:rsidRPr="00B95A59" w:rsidRDefault="001F4FAB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2839BF8A" wp14:editId="6EC31DD7">
            <wp:extent cx="4840917" cy="4097965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17" cy="40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80C6" w14:textId="780DAF23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DesigniteJava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Output after Refactoring:</w:t>
      </w:r>
    </w:p>
    <w:p w14:paraId="1D79B9F1" w14:textId="61DF1FCD" w:rsidR="004A74BB" w:rsidRPr="00B95A59" w:rsidRDefault="004A74BB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3DFBA" w14:textId="2C81D2C6" w:rsidR="004A74BB" w:rsidRPr="00B95A59" w:rsidRDefault="00B16CF4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0B7FCF06" wp14:editId="5190B06A">
            <wp:extent cx="4784651" cy="42366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899" cy="42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2935" w14:textId="3A0B635B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52BD5" w14:textId="77777777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F705C" w14:textId="77777777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Description of Change made: </w:t>
      </w:r>
    </w:p>
    <w:p w14:paraId="39F66358" w14:textId="5470AECE" w:rsidR="00180C75" w:rsidRPr="00B95A59" w:rsidRDefault="00180C75" w:rsidP="00BD5C31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tool detected the smell in this class because </w:t>
      </w:r>
      <w:r w:rsidR="00BD5C31" w:rsidRPr="00B95A59">
        <w:rPr>
          <w:rFonts w:ascii="Times New Roman" w:hAnsi="Times New Roman" w:cs="Times New Roman"/>
          <w:sz w:val="24"/>
          <w:szCs w:val="24"/>
        </w:rPr>
        <w:t>the following methods had 169 lines of code resulting in a long method</w:t>
      </w:r>
      <w:r w:rsidR="00226416" w:rsidRPr="00B95A59">
        <w:rPr>
          <w:rFonts w:ascii="Times New Roman" w:hAnsi="Times New Roman" w:cs="Times New Roman"/>
          <w:sz w:val="24"/>
          <w:szCs w:val="24"/>
        </w:rPr>
        <w:t>:</w:t>
      </w:r>
    </w:p>
    <w:p w14:paraId="7965B552" w14:textId="77777777" w:rsidR="00226416" w:rsidRPr="00B95A59" w:rsidRDefault="00226416" w:rsidP="0022641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parseBlock1346406AsEthereumBlockHeap</w:t>
      </w:r>
    </w:p>
    <w:p w14:paraId="3C4DFAD0" w14:textId="232E49D8" w:rsidR="00180C75" w:rsidRPr="00B95A59" w:rsidRDefault="00226416" w:rsidP="0022641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parseBlock1346406AsEthereumBlockDirect</w:t>
      </w:r>
    </w:p>
    <w:p w14:paraId="169BE138" w14:textId="44E9DC39" w:rsidR="00180C75" w:rsidRPr="00B95A59" w:rsidRDefault="00180C75" w:rsidP="00180C75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</w:t>
      </w:r>
      <w:r w:rsidR="00BD5C31" w:rsidRPr="00B95A59">
        <w:rPr>
          <w:rFonts w:ascii="Times New Roman" w:hAnsi="Times New Roman" w:cs="Times New Roman"/>
          <w:sz w:val="24"/>
          <w:szCs w:val="24"/>
        </w:rPr>
        <w:t>long methods were refactored by extracting each method into new ones</w:t>
      </w:r>
      <w:r w:rsidRPr="00B95A59">
        <w:rPr>
          <w:rFonts w:ascii="Times New Roman" w:hAnsi="Times New Roman" w:cs="Times New Roman"/>
          <w:sz w:val="24"/>
          <w:szCs w:val="24"/>
        </w:rPr>
        <w:t xml:space="preserve">. </w:t>
      </w:r>
      <w:r w:rsidR="00226416" w:rsidRPr="00B95A59">
        <w:rPr>
          <w:rFonts w:ascii="Times New Roman" w:hAnsi="Times New Roman" w:cs="Times New Roman"/>
          <w:sz w:val="24"/>
          <w:szCs w:val="24"/>
        </w:rPr>
        <w:t xml:space="preserve">The following methods now represent the </w:t>
      </w:r>
      <w:proofErr w:type="gramStart"/>
      <w:r w:rsidR="00226416" w:rsidRPr="00B95A59">
        <w:rPr>
          <w:rFonts w:ascii="Times New Roman" w:hAnsi="Times New Roman" w:cs="Times New Roman"/>
          <w:sz w:val="24"/>
          <w:szCs w:val="24"/>
        </w:rPr>
        <w:t>aforementioned 2</w:t>
      </w:r>
      <w:proofErr w:type="gramEnd"/>
      <w:r w:rsidR="00226416" w:rsidRPr="00B95A59">
        <w:rPr>
          <w:rFonts w:ascii="Times New Roman" w:hAnsi="Times New Roman" w:cs="Times New Roman"/>
          <w:sz w:val="24"/>
          <w:szCs w:val="24"/>
        </w:rPr>
        <w:t xml:space="preserve"> methods:</w:t>
      </w:r>
    </w:p>
    <w:p w14:paraId="4027A1FC" w14:textId="77777777" w:rsidR="00226416" w:rsidRPr="00B95A59" w:rsidRDefault="00226416" w:rsidP="00180C75">
      <w:pPr>
        <w:rPr>
          <w:rFonts w:ascii="Times New Roman" w:hAnsi="Times New Roman" w:cs="Times New Roman"/>
          <w:sz w:val="24"/>
          <w:szCs w:val="24"/>
        </w:rPr>
      </w:pPr>
    </w:p>
    <w:p w14:paraId="5AB25531" w14:textId="2F2F0147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lastRenderedPageBreak/>
        <w:t>parseBlock1346406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AsEthereumBlockHeap(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4176463D" w14:textId="646FBDAC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AsEthereumBlockHeapBlockChecks(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2DCC4C2C" w14:textId="371F2E29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parseBlock1346406AsEthereumBlockHeapTransactionChecks0to2()</w:t>
      </w:r>
    </w:p>
    <w:p w14:paraId="423AAD51" w14:textId="7DCBAAD1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parseBlock1346406AsEthereumBlockHeapTransactionChecks3to5()</w:t>
      </w:r>
      <w:r w:rsidRPr="00B95A59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09651A93" w14:textId="06B93C9E" w:rsidR="00226416" w:rsidRPr="00B95A59" w:rsidRDefault="00226416" w:rsidP="00180C75">
      <w:pPr>
        <w:rPr>
          <w:rFonts w:ascii="Times New Roman" w:hAnsi="Times New Roman" w:cs="Times New Roman"/>
          <w:sz w:val="24"/>
          <w:szCs w:val="24"/>
        </w:rPr>
      </w:pPr>
    </w:p>
    <w:p w14:paraId="0B572A41" w14:textId="08E7496A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AsEthereumBlockDirect(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2BF82780" w14:textId="0FE39CE3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AsEthereumBlockDirectBlockChecks(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2A06703B" w14:textId="71C57716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parseBlock1346406AsEthereumBlockDirectTransactionChecks0to2()</w:t>
      </w:r>
    </w:p>
    <w:p w14:paraId="3F7687A5" w14:textId="3A28F4D2" w:rsidR="00226416" w:rsidRPr="00B95A59" w:rsidRDefault="00226416" w:rsidP="0022641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parseBlock1346406AsEthereumBlockDirectTransactionChecks3to5()</w:t>
      </w:r>
    </w:p>
    <w:p w14:paraId="3ACECC04" w14:textId="77777777" w:rsidR="00226416" w:rsidRPr="00B95A59" w:rsidRDefault="00226416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2C38A" w14:textId="73341FCB" w:rsidR="001A0C1A" w:rsidRPr="00B95A59" w:rsidRDefault="00AA3A64" w:rsidP="001A0C1A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B95A59">
        <w:rPr>
          <w:rFonts w:ascii="Times New Roman" w:hAnsi="Times New Roman" w:cs="Times New Roman"/>
          <w:b/>
          <w:bCs/>
          <w:sz w:val="24"/>
          <w:szCs w:val="24"/>
        </w:rPr>
        <w:t>6 methods</w:t>
      </w:r>
      <w:r w:rsidRPr="00B95A59">
        <w:rPr>
          <w:rFonts w:ascii="Times New Roman" w:hAnsi="Times New Roman" w:cs="Times New Roman"/>
          <w:sz w:val="24"/>
          <w:szCs w:val="24"/>
        </w:rPr>
        <w:t xml:space="preserve"> were labelled as “Long methods” by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DesigniteJava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>. Only two methods were refactored and the other 4 were untouched. Therefore</w:t>
      </w:r>
      <w:r w:rsidR="001A0C1A" w:rsidRPr="00B95A59">
        <w:rPr>
          <w:rFonts w:ascii="Times New Roman" w:hAnsi="Times New Roman" w:cs="Times New Roman"/>
          <w:sz w:val="24"/>
          <w:szCs w:val="24"/>
        </w:rPr>
        <w:t xml:space="preserve">, the number of Long Methods, under Implementation smells is four and not zero since the following 4 methods have 105 lines of code. </w:t>
      </w:r>
    </w:p>
    <w:p w14:paraId="07947F7F" w14:textId="77777777" w:rsidR="001A0C1A" w:rsidRPr="00B95A59" w:rsidRDefault="001A0C1A" w:rsidP="001A0C1A">
      <w:pPr>
        <w:pStyle w:val="ListParagraph"/>
        <w:numPr>
          <w:ilvl w:val="0"/>
          <w:numId w:val="27"/>
        </w:num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public void parseBlock0to10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AsEthereumBlockHeap(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66EBD000" w14:textId="77777777" w:rsidR="001A0C1A" w:rsidRPr="00B95A59" w:rsidRDefault="001A0C1A" w:rsidP="001A0C1A">
      <w:pPr>
        <w:pStyle w:val="ListParagraph"/>
        <w:numPr>
          <w:ilvl w:val="0"/>
          <w:numId w:val="27"/>
        </w:num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public void parseBlock0to10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AsEthereumBlockDirect(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7F9777EC" w14:textId="77777777" w:rsidR="001A0C1A" w:rsidRPr="00B95A59" w:rsidRDefault="001A0C1A" w:rsidP="001A0C1A">
      <w:pPr>
        <w:pStyle w:val="ListParagraph"/>
        <w:numPr>
          <w:ilvl w:val="0"/>
          <w:numId w:val="27"/>
        </w:num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parseBlock3510000to3510010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AsEthereumBlockHeap(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70E09676" w14:textId="77777777" w:rsidR="001A0C1A" w:rsidRPr="00B95A59" w:rsidRDefault="001A0C1A" w:rsidP="001A0C1A">
      <w:pPr>
        <w:pStyle w:val="ListParagraph"/>
        <w:numPr>
          <w:ilvl w:val="0"/>
          <w:numId w:val="27"/>
        </w:num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parseBlock3510000to3510010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AsEthereumBlockDirect(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>)</w:t>
      </w:r>
    </w:p>
    <w:p w14:paraId="72F92546" w14:textId="77777777" w:rsidR="001A0C1A" w:rsidRPr="00B95A59" w:rsidRDefault="001A0C1A" w:rsidP="001A0C1A">
      <w:pPr>
        <w:rPr>
          <w:rFonts w:ascii="Times New Roman" w:hAnsi="Times New Roman" w:cs="Times New Roman"/>
          <w:sz w:val="24"/>
          <w:szCs w:val="24"/>
        </w:rPr>
      </w:pPr>
    </w:p>
    <w:p w14:paraId="5B17EABC" w14:textId="598975FC" w:rsidR="001A0C1A" w:rsidRPr="00B95A59" w:rsidRDefault="001A0C1A" w:rsidP="001A0C1A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However, these methods were not refactored into multiple methods</w:t>
      </w:r>
      <w:r w:rsidR="009F7BDC" w:rsidRPr="00B95A59">
        <w:rPr>
          <w:rFonts w:ascii="Times New Roman" w:hAnsi="Times New Roman" w:cs="Times New Roman"/>
          <w:sz w:val="24"/>
          <w:szCs w:val="24"/>
        </w:rPr>
        <w:t>,</w:t>
      </w:r>
      <w:r w:rsidRPr="00B95A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A59">
        <w:rPr>
          <w:rFonts w:ascii="Times New Roman" w:hAnsi="Times New Roman" w:cs="Times New Roman"/>
          <w:sz w:val="24"/>
          <w:szCs w:val="24"/>
        </w:rPr>
        <w:t>since</w:t>
      </w:r>
      <w:r w:rsidR="009F7BDC" w:rsidRPr="00B95A5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95A59">
        <w:rPr>
          <w:rFonts w:ascii="Times New Roman" w:hAnsi="Times New Roman" w:cs="Times New Roman"/>
          <w:sz w:val="24"/>
          <w:szCs w:val="24"/>
        </w:rPr>
        <w:t xml:space="preserve"> the blocks inside these methods are tested in </w:t>
      </w:r>
      <w:r w:rsidRPr="00B95A59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Pr="00B95A59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EthereumBlock.readBlock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95A59">
        <w:rPr>
          <w:rFonts w:ascii="Times New Roman" w:hAnsi="Times New Roman" w:cs="Times New Roman"/>
          <w:sz w:val="24"/>
          <w:szCs w:val="24"/>
        </w:rPr>
        <w:t xml:space="preserve"> method</w:t>
      </w:r>
      <w:r w:rsidR="00AA3A64" w:rsidRPr="00B95A59">
        <w:rPr>
          <w:rFonts w:ascii="Times New Roman" w:hAnsi="Times New Roman" w:cs="Times New Roman"/>
          <w:sz w:val="24"/>
          <w:szCs w:val="24"/>
        </w:rPr>
        <w:t>, and therefore cannot be split</w:t>
      </w:r>
      <w:r w:rsidRPr="00B95A59">
        <w:rPr>
          <w:rFonts w:ascii="Times New Roman" w:hAnsi="Times New Roman" w:cs="Times New Roman"/>
          <w:sz w:val="24"/>
          <w:szCs w:val="24"/>
        </w:rPr>
        <w:t>. Therefore, these 4 methods were left untouched.</w:t>
      </w:r>
    </w:p>
    <w:p w14:paraId="3F951553" w14:textId="77777777" w:rsidR="001A0C1A" w:rsidRPr="00B95A59" w:rsidRDefault="001A0C1A" w:rsidP="001A0C1A">
      <w:pPr>
        <w:rPr>
          <w:rFonts w:ascii="Times New Roman" w:hAnsi="Times New Roman" w:cs="Times New Roman"/>
          <w:noProof/>
        </w:rPr>
      </w:pPr>
      <w:r w:rsidRPr="00B95A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C1DFF9" wp14:editId="6BBA1937">
            <wp:extent cx="6354604" cy="1929917"/>
            <wp:effectExtent l="0" t="0" r="825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604" cy="19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A59">
        <w:rPr>
          <w:rFonts w:ascii="Times New Roman" w:hAnsi="Times New Roman" w:cs="Times New Roman"/>
          <w:noProof/>
        </w:rPr>
        <w:t xml:space="preserve"> </w:t>
      </w:r>
    </w:p>
    <w:p w14:paraId="555FE1A0" w14:textId="77777777" w:rsidR="001A0C1A" w:rsidRPr="00B95A59" w:rsidRDefault="001A0C1A" w:rsidP="001A0C1A">
      <w:pPr>
        <w:rPr>
          <w:rFonts w:ascii="Times New Roman" w:hAnsi="Times New Roman" w:cs="Times New Roman"/>
          <w:noProof/>
        </w:rPr>
      </w:pPr>
    </w:p>
    <w:p w14:paraId="11DB68DB" w14:textId="55F9477C" w:rsidR="00226416" w:rsidRPr="00B95A59" w:rsidRDefault="001A0C1A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5D6630F0" wp14:editId="34705F00">
            <wp:extent cx="6354445" cy="1984375"/>
            <wp:effectExtent l="0" t="0" r="825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1"/>
                    <a:srcRect r="5432"/>
                    <a:stretch/>
                  </pic:blipFill>
                  <pic:spPr bwMode="auto">
                    <a:xfrm>
                      <a:off x="0" y="0"/>
                      <a:ext cx="6354945" cy="198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BEB25" w14:textId="77777777" w:rsidR="00180C75" w:rsidRPr="00B95A59" w:rsidRDefault="00180C75" w:rsidP="00180C75">
      <w:pPr>
        <w:rPr>
          <w:rFonts w:ascii="Times New Roman" w:hAnsi="Times New Roman" w:cs="Times New Roman"/>
          <w:sz w:val="24"/>
          <w:szCs w:val="24"/>
        </w:rPr>
      </w:pPr>
    </w:p>
    <w:p w14:paraId="1572F32D" w14:textId="14DBEBC6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Relevant Files &amp; Links: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3576"/>
        <w:gridCol w:w="3260"/>
        <w:gridCol w:w="2551"/>
        <w:gridCol w:w="1615"/>
      </w:tblGrid>
      <w:tr w:rsidR="006D2B88" w:rsidRPr="00B95A59" w14:paraId="656B259B" w14:textId="2578F086" w:rsidTr="0070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5E7D020" w14:textId="77777777" w:rsidR="006D2B88" w:rsidRPr="00B95A59" w:rsidRDefault="006D2B88" w:rsidP="006D5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576" w:type="dxa"/>
          </w:tcPr>
          <w:p w14:paraId="5928401A" w14:textId="77777777" w:rsidR="006D2B88" w:rsidRPr="00B95A59" w:rsidRDefault="006D2B88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3260" w:type="dxa"/>
          </w:tcPr>
          <w:p w14:paraId="7830159C" w14:textId="77777777" w:rsidR="006D2B88" w:rsidRPr="00B95A59" w:rsidRDefault="006D2B88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551" w:type="dxa"/>
          </w:tcPr>
          <w:p w14:paraId="67B9FEA6" w14:textId="40046C1C" w:rsidR="006D2B88" w:rsidRPr="00B95A59" w:rsidRDefault="006D2B88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615" w:type="dxa"/>
          </w:tcPr>
          <w:p w14:paraId="2BB01441" w14:textId="014DCA18" w:rsidR="006D2B88" w:rsidRPr="00B95A59" w:rsidRDefault="006D2B88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Line #</w:t>
            </w:r>
          </w:p>
        </w:tc>
      </w:tr>
      <w:tr w:rsidR="006D2B88" w:rsidRPr="00B95A59" w14:paraId="3B66F07B" w14:textId="1D05D7B5" w:rsidTr="00707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A8E9C73" w14:textId="397140E1" w:rsidR="006D2B88" w:rsidRPr="00B95A59" w:rsidRDefault="006D2B88" w:rsidP="00AA3A6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hadoopcryptoledger</w:t>
            </w:r>
            <w:proofErr w:type="spellEnd"/>
          </w:p>
        </w:tc>
        <w:tc>
          <w:tcPr>
            <w:tcW w:w="3576" w:type="dxa"/>
          </w:tcPr>
          <w:p w14:paraId="2C14CC42" w14:textId="5C42FAFA" w:rsidR="006D2B88" w:rsidRPr="00B95A59" w:rsidRDefault="006D2B88" w:rsidP="00AA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</w:rPr>
              <w:t>.hadoop.ethereum.format.common</w:t>
            </w:r>
            <w:proofErr w:type="spellEnd"/>
          </w:p>
        </w:tc>
        <w:tc>
          <w:tcPr>
            <w:tcW w:w="3260" w:type="dxa"/>
          </w:tcPr>
          <w:p w14:paraId="34ECC9B5" w14:textId="60413EDD" w:rsidR="006D2B88" w:rsidRPr="00B95A59" w:rsidRDefault="006D2B88" w:rsidP="00AA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EthereumFormatReaderTest</w:t>
            </w:r>
            <w:proofErr w:type="spellEnd"/>
          </w:p>
        </w:tc>
        <w:tc>
          <w:tcPr>
            <w:tcW w:w="2551" w:type="dxa"/>
          </w:tcPr>
          <w:p w14:paraId="7B02F466" w14:textId="139F0E57" w:rsidR="006D2B88" w:rsidRPr="00B95A59" w:rsidRDefault="006D2B88" w:rsidP="00AA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parseBlock1346406AsEthereumBlockHeap</w:t>
            </w:r>
          </w:p>
        </w:tc>
        <w:tc>
          <w:tcPr>
            <w:tcW w:w="1615" w:type="dxa"/>
          </w:tcPr>
          <w:p w14:paraId="04310948" w14:textId="38AF2856" w:rsidR="006D2B88" w:rsidRPr="00B95A59" w:rsidRDefault="006D2B88" w:rsidP="00AA3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713</w:t>
            </w:r>
          </w:p>
        </w:tc>
      </w:tr>
      <w:tr w:rsidR="006D2B88" w:rsidRPr="00B95A59" w14:paraId="09B9D2C2" w14:textId="683DD06B" w:rsidTr="0070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724693C" w14:textId="70C28CF1" w:rsidR="006D2B88" w:rsidRPr="00B95A59" w:rsidRDefault="006D2B88" w:rsidP="00AA3A6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hadoopcryptoledger</w:t>
            </w:r>
            <w:proofErr w:type="spellEnd"/>
          </w:p>
        </w:tc>
        <w:tc>
          <w:tcPr>
            <w:tcW w:w="3576" w:type="dxa"/>
          </w:tcPr>
          <w:p w14:paraId="4AE618BC" w14:textId="656267BC" w:rsidR="006D2B88" w:rsidRPr="00B95A59" w:rsidRDefault="006D2B88" w:rsidP="00AA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</w:rPr>
              <w:t>.hadoop.ethereum.format.common</w:t>
            </w:r>
            <w:proofErr w:type="spellEnd"/>
          </w:p>
        </w:tc>
        <w:tc>
          <w:tcPr>
            <w:tcW w:w="3260" w:type="dxa"/>
          </w:tcPr>
          <w:p w14:paraId="784FBA89" w14:textId="2E891F92" w:rsidR="006D2B88" w:rsidRPr="00B95A59" w:rsidRDefault="006D2B88" w:rsidP="00AA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EthereumFormatReaderTest</w:t>
            </w:r>
            <w:proofErr w:type="spellEnd"/>
          </w:p>
        </w:tc>
        <w:tc>
          <w:tcPr>
            <w:tcW w:w="2551" w:type="dxa"/>
          </w:tcPr>
          <w:p w14:paraId="25B41C99" w14:textId="00EE57A4" w:rsidR="006D2B88" w:rsidRPr="00B95A59" w:rsidRDefault="006D2B88" w:rsidP="00AA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parseBlock1346406AsEthereumBlockDirect</w:t>
            </w:r>
          </w:p>
        </w:tc>
        <w:tc>
          <w:tcPr>
            <w:tcW w:w="1615" w:type="dxa"/>
          </w:tcPr>
          <w:p w14:paraId="26717ABB" w14:textId="7CBB126D" w:rsidR="006D2B88" w:rsidRPr="00B95A59" w:rsidRDefault="006D2B88" w:rsidP="00AA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904</w:t>
            </w:r>
          </w:p>
        </w:tc>
      </w:tr>
    </w:tbl>
    <w:p w14:paraId="1C884A74" w14:textId="77777777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CF6DE" w14:textId="6E982D15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refactoring_</w:t>
      </w:r>
      <w:r w:rsidRPr="00B95A59">
        <w:rPr>
          <w:rFonts w:ascii="Times New Roman" w:hAnsi="Times New Roman" w:cs="Times New Roman"/>
          <w:sz w:val="24"/>
          <w:szCs w:val="24"/>
        </w:rPr>
        <w:t>implementation</w:t>
      </w:r>
      <w:r w:rsidRPr="00B95A59">
        <w:rPr>
          <w:rFonts w:ascii="Times New Roman" w:hAnsi="Times New Roman" w:cs="Times New Roman"/>
          <w:sz w:val="24"/>
          <w:szCs w:val="24"/>
        </w:rPr>
        <w:t>_smells</w:t>
      </w:r>
      <w:proofErr w:type="spellEnd"/>
    </w:p>
    <w:p w14:paraId="27B77B5E" w14:textId="77777777" w:rsidR="00180C75" w:rsidRPr="00B95A59" w:rsidRDefault="00180C75" w:rsidP="00180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C0A25" w14:textId="16ACCC0B" w:rsidR="00A3572C" w:rsidRPr="00B95A59" w:rsidRDefault="00A3572C" w:rsidP="00180C75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Commit#:</w:t>
      </w:r>
      <w:r w:rsidR="00D66A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F24" w:rsidRPr="00CF3F24">
        <w:rPr>
          <w:rFonts w:ascii="Times New Roman" w:hAnsi="Times New Roman" w:cs="Times New Roman"/>
          <w:sz w:val="24"/>
          <w:szCs w:val="24"/>
        </w:rPr>
        <w:t>8683a997bac22c51568337326664e1a52b59eeb1</w:t>
      </w:r>
    </w:p>
    <w:p w14:paraId="0CAAB67E" w14:textId="0C27B952" w:rsidR="007B6D2C" w:rsidRPr="00B95A59" w:rsidRDefault="007B6D2C" w:rsidP="007B6D2C">
      <w:pPr>
        <w:rPr>
          <w:rFonts w:ascii="Times New Roman" w:hAnsi="Times New Roman" w:cs="Times New Roman"/>
          <w:b/>
          <w:bCs/>
        </w:rPr>
      </w:pPr>
    </w:p>
    <w:p w14:paraId="54E1F91E" w14:textId="1F97B4B0" w:rsidR="00B16CF4" w:rsidRPr="00B95A59" w:rsidRDefault="00B20554" w:rsidP="00B16CF4">
      <w:pPr>
        <w:pStyle w:val="Subtitle"/>
        <w:numPr>
          <w:ilvl w:val="0"/>
          <w:numId w:val="32"/>
        </w:numPr>
        <w:rPr>
          <w:rFonts w:ascii="Times New Roman" w:hAnsi="Times New Roman" w:cs="Times New Roman"/>
        </w:rPr>
      </w:pPr>
      <w:r w:rsidRPr="00B95A59">
        <w:rPr>
          <w:rFonts w:ascii="Times New Roman" w:hAnsi="Times New Roman" w:cs="Times New Roman"/>
        </w:rPr>
        <w:lastRenderedPageBreak/>
        <w:t>Rename Method / Variable</w:t>
      </w:r>
      <w:r w:rsidR="007173DB" w:rsidRPr="00B95A59">
        <w:rPr>
          <w:rFonts w:ascii="Times New Roman" w:hAnsi="Times New Roman" w:cs="Times New Roman"/>
        </w:rPr>
        <w:t xml:space="preserve"> </w:t>
      </w:r>
      <w:r w:rsidR="00B16CF4" w:rsidRPr="00B95A59">
        <w:rPr>
          <w:rFonts w:ascii="Times New Roman" w:hAnsi="Times New Roman" w:cs="Times New Roman"/>
        </w:rPr>
        <w:t>–</w:t>
      </w:r>
      <w:r w:rsidR="007173DB" w:rsidRPr="00B95A59">
        <w:rPr>
          <w:rFonts w:ascii="Times New Roman" w:hAnsi="Times New Roman" w:cs="Times New Roman"/>
        </w:rPr>
        <w:t xml:space="preserve"> </w:t>
      </w:r>
    </w:p>
    <w:p w14:paraId="3B4568EB" w14:textId="19FB8DF8" w:rsidR="00B16CF4" w:rsidRPr="00B95A59" w:rsidRDefault="00B16CF4" w:rsidP="00B16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Description of Change made: </w:t>
      </w:r>
    </w:p>
    <w:p w14:paraId="53957555" w14:textId="3FDFC017" w:rsidR="005D4E90" w:rsidRPr="00B95A59" w:rsidRDefault="00016B77" w:rsidP="00B16CF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The byte array - “</w:t>
      </w:r>
      <w:r w:rsidRPr="00B95A59">
        <w:rPr>
          <w:rFonts w:ascii="Times New Roman" w:hAnsi="Times New Roman" w:cs="Times New Roman"/>
          <w:sz w:val="24"/>
          <w:szCs w:val="24"/>
        </w:rPr>
        <w:t>TEST_RLP_LIST_LARGELIST</w:t>
      </w:r>
      <w:r w:rsidRPr="00B95A59">
        <w:rPr>
          <w:rFonts w:ascii="Times New Roman" w:hAnsi="Times New Roman" w:cs="Times New Roman"/>
          <w:sz w:val="24"/>
          <w:szCs w:val="24"/>
        </w:rPr>
        <w:t xml:space="preserve">” was renamed to </w:t>
      </w:r>
      <w:r w:rsidRPr="00B95A59">
        <w:rPr>
          <w:rFonts w:ascii="Times New Roman" w:hAnsi="Times New Roman" w:cs="Times New Roman"/>
          <w:sz w:val="24"/>
          <w:szCs w:val="24"/>
        </w:rPr>
        <w:t>“TEST_RLP_LIST_LARGE</w:t>
      </w:r>
      <w:r w:rsidRPr="00B95A59">
        <w:rPr>
          <w:rFonts w:ascii="Times New Roman" w:hAnsi="Times New Roman" w:cs="Times New Roman"/>
          <w:sz w:val="24"/>
          <w:szCs w:val="24"/>
        </w:rPr>
        <w:t>_</w:t>
      </w:r>
      <w:r w:rsidRPr="00B95A59">
        <w:rPr>
          <w:rFonts w:ascii="Times New Roman" w:hAnsi="Times New Roman" w:cs="Times New Roman"/>
          <w:sz w:val="24"/>
          <w:szCs w:val="24"/>
        </w:rPr>
        <w:t>LIST”</w:t>
      </w:r>
      <w:r w:rsidRPr="00B95A59">
        <w:rPr>
          <w:rFonts w:ascii="Times New Roman" w:hAnsi="Times New Roman" w:cs="Times New Roman"/>
          <w:sz w:val="24"/>
          <w:szCs w:val="24"/>
        </w:rPr>
        <w:t xml:space="preserve"> to remove a typographical error.</w:t>
      </w:r>
    </w:p>
    <w:p w14:paraId="0115EF2B" w14:textId="04F00911" w:rsidR="005D4E90" w:rsidRPr="00B95A59" w:rsidRDefault="005D4E90" w:rsidP="00B16CF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Before:</w:t>
      </w:r>
    </w:p>
    <w:p w14:paraId="4FD7F8CE" w14:textId="77777777" w:rsidR="000F5344" w:rsidRDefault="000F5344" w:rsidP="00B16CF4">
      <w:pPr>
        <w:rPr>
          <w:rFonts w:ascii="Times New Roman" w:hAnsi="Times New Roman" w:cs="Times New Roman"/>
          <w:noProof/>
        </w:rPr>
      </w:pPr>
    </w:p>
    <w:p w14:paraId="4D648E13" w14:textId="2969831F" w:rsidR="005D4E90" w:rsidRPr="00B95A59" w:rsidRDefault="005D4E90" w:rsidP="00B16CF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05B8C3EB" wp14:editId="20E5C2A9">
            <wp:extent cx="7084160" cy="2637288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2674"/>
                    <a:stretch/>
                  </pic:blipFill>
                  <pic:spPr bwMode="auto">
                    <a:xfrm>
                      <a:off x="0" y="0"/>
                      <a:ext cx="7089705" cy="263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0192D" w14:textId="0A770201" w:rsidR="005D4E90" w:rsidRPr="00B95A59" w:rsidRDefault="005D4E90" w:rsidP="00B16CF4">
      <w:pPr>
        <w:rPr>
          <w:rFonts w:ascii="Times New Roman" w:hAnsi="Times New Roman" w:cs="Times New Roman"/>
          <w:sz w:val="24"/>
          <w:szCs w:val="24"/>
        </w:rPr>
      </w:pPr>
    </w:p>
    <w:p w14:paraId="12948502" w14:textId="5955F2D7" w:rsidR="005D4E90" w:rsidRPr="00B95A59" w:rsidRDefault="005D4E90" w:rsidP="00B16CF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After:</w:t>
      </w:r>
    </w:p>
    <w:p w14:paraId="041F52A9" w14:textId="77777777" w:rsidR="000F5344" w:rsidRDefault="000F5344" w:rsidP="00B16CF4">
      <w:pPr>
        <w:rPr>
          <w:rFonts w:ascii="Times New Roman" w:hAnsi="Times New Roman" w:cs="Times New Roman"/>
          <w:noProof/>
        </w:rPr>
      </w:pPr>
    </w:p>
    <w:p w14:paraId="51520F46" w14:textId="6139DEA5" w:rsidR="005D4E90" w:rsidRPr="00B95A59" w:rsidRDefault="005D4E90" w:rsidP="00B16CF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629A5B49" wp14:editId="1C897AD4">
            <wp:extent cx="8229600" cy="1370345"/>
            <wp:effectExtent l="0" t="0" r="0" b="127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t="26723"/>
                    <a:stretch/>
                  </pic:blipFill>
                  <pic:spPr bwMode="auto">
                    <a:xfrm>
                      <a:off x="0" y="0"/>
                      <a:ext cx="8229600" cy="13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C9106" w14:textId="30646B85" w:rsidR="00415C84" w:rsidRPr="00B95A59" w:rsidRDefault="00415C84" w:rsidP="00B16CF4">
      <w:pPr>
        <w:rPr>
          <w:rFonts w:ascii="Times New Roman" w:hAnsi="Times New Roman" w:cs="Times New Roman"/>
          <w:sz w:val="24"/>
          <w:szCs w:val="24"/>
        </w:rPr>
      </w:pPr>
    </w:p>
    <w:p w14:paraId="060D6FD0" w14:textId="66922933" w:rsidR="00415C84" w:rsidRPr="00B95A59" w:rsidRDefault="00415C84" w:rsidP="00B16CF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</w:t>
      </w:r>
      <w:r w:rsidRPr="00B95A59">
        <w:rPr>
          <w:rFonts w:ascii="Times New Roman" w:hAnsi="Times New Roman" w:cs="Times New Roman"/>
          <w:sz w:val="24"/>
          <w:szCs w:val="24"/>
        </w:rPr>
        <w:t>String</w:t>
      </w:r>
      <w:r w:rsidRPr="00B95A59">
        <w:rPr>
          <w:rFonts w:ascii="Times New Roman" w:hAnsi="Times New Roman" w:cs="Times New Roman"/>
          <w:sz w:val="24"/>
          <w:szCs w:val="24"/>
        </w:rPr>
        <w:t xml:space="preserve"> - “CONF_ISSPLITABLE” was renamed to “CONF_IS</w:t>
      </w:r>
      <w:r w:rsidRPr="00B95A59">
        <w:rPr>
          <w:rFonts w:ascii="Times New Roman" w:hAnsi="Times New Roman" w:cs="Times New Roman"/>
          <w:sz w:val="24"/>
          <w:szCs w:val="24"/>
        </w:rPr>
        <w:t>_</w:t>
      </w:r>
      <w:r w:rsidRPr="00B95A59">
        <w:rPr>
          <w:rFonts w:ascii="Times New Roman" w:hAnsi="Times New Roman" w:cs="Times New Roman"/>
          <w:sz w:val="24"/>
          <w:szCs w:val="24"/>
        </w:rPr>
        <w:t>SPLITABLE” to remove a typographical error.</w:t>
      </w:r>
    </w:p>
    <w:p w14:paraId="08866DF0" w14:textId="53B67FAD" w:rsidR="00415C84" w:rsidRPr="00B95A59" w:rsidRDefault="00415C84" w:rsidP="00415C8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The String - “DEFAULT_ISSPLITABLE” was renamed to “DEFAULT_IS</w:t>
      </w:r>
      <w:r w:rsidRPr="00B95A59">
        <w:rPr>
          <w:rFonts w:ascii="Times New Roman" w:hAnsi="Times New Roman" w:cs="Times New Roman"/>
          <w:sz w:val="24"/>
          <w:szCs w:val="24"/>
        </w:rPr>
        <w:t>_</w:t>
      </w:r>
      <w:r w:rsidRPr="00B95A59">
        <w:rPr>
          <w:rFonts w:ascii="Times New Roman" w:hAnsi="Times New Roman" w:cs="Times New Roman"/>
          <w:sz w:val="24"/>
          <w:szCs w:val="24"/>
        </w:rPr>
        <w:t>SPLITABLE” to remove a typographical error.</w:t>
      </w:r>
    </w:p>
    <w:p w14:paraId="1B4CE51E" w14:textId="039F21F9" w:rsidR="007F0D94" w:rsidRPr="00B95A59" w:rsidRDefault="007F0D94" w:rsidP="007F0D9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lastRenderedPageBreak/>
        <w:t>Before:</w:t>
      </w:r>
    </w:p>
    <w:p w14:paraId="0AE70582" w14:textId="5E809CA3" w:rsidR="007F0D94" w:rsidRPr="00B95A59" w:rsidRDefault="007F0D94" w:rsidP="007F0D9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4455C467" wp14:editId="342A86C2">
            <wp:extent cx="8229600" cy="247650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0318" w14:textId="042E6819" w:rsidR="007F0D94" w:rsidRPr="00B95A59" w:rsidRDefault="007F0D94" w:rsidP="007F0D94">
      <w:pPr>
        <w:rPr>
          <w:rFonts w:ascii="Times New Roman" w:hAnsi="Times New Roman" w:cs="Times New Roman"/>
          <w:sz w:val="24"/>
          <w:szCs w:val="24"/>
        </w:rPr>
      </w:pPr>
    </w:p>
    <w:p w14:paraId="035C2EF3" w14:textId="7011D48C" w:rsidR="007F0D94" w:rsidRPr="00B95A59" w:rsidRDefault="007F0D94" w:rsidP="007F0D9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>After:</w:t>
      </w:r>
    </w:p>
    <w:p w14:paraId="7714026E" w14:textId="2F3B8D9A" w:rsidR="007F0D94" w:rsidRPr="00B95A59" w:rsidRDefault="007F0D94" w:rsidP="007F0D94">
      <w:pPr>
        <w:rPr>
          <w:rFonts w:ascii="Times New Roman" w:hAnsi="Times New Roman" w:cs="Times New Roman"/>
          <w:sz w:val="24"/>
          <w:szCs w:val="24"/>
        </w:rPr>
      </w:pPr>
    </w:p>
    <w:p w14:paraId="1AB40BAA" w14:textId="7CB63876" w:rsidR="005B75A6" w:rsidRPr="00B95A59" w:rsidRDefault="005B75A6" w:rsidP="007F0D9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75A0F5D5" wp14:editId="3D07CFC1">
            <wp:extent cx="8229600" cy="1880235"/>
            <wp:effectExtent l="0" t="0" r="0" b="571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FB1" w14:textId="481CEBFE" w:rsidR="00415C84" w:rsidRPr="00B95A59" w:rsidRDefault="00415C84" w:rsidP="005B75A6">
      <w:pPr>
        <w:rPr>
          <w:rFonts w:ascii="Times New Roman" w:hAnsi="Times New Roman" w:cs="Times New Roman"/>
          <w:sz w:val="24"/>
          <w:szCs w:val="24"/>
        </w:rPr>
      </w:pPr>
    </w:p>
    <w:p w14:paraId="189646F1" w14:textId="77777777" w:rsidR="005B75A6" w:rsidRPr="00B95A59" w:rsidRDefault="005B75A6" w:rsidP="005B75A6">
      <w:pPr>
        <w:rPr>
          <w:rFonts w:ascii="Times New Roman" w:hAnsi="Times New Roman" w:cs="Times New Roman"/>
          <w:sz w:val="24"/>
          <w:szCs w:val="24"/>
        </w:rPr>
      </w:pPr>
    </w:p>
    <w:p w14:paraId="70D6D65C" w14:textId="77777777" w:rsidR="00B16CF4" w:rsidRPr="00B95A59" w:rsidRDefault="00B16CF4" w:rsidP="00B16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Relevant Files &amp; Links:</w:t>
      </w:r>
    </w:p>
    <w:p w14:paraId="7CEA8333" w14:textId="77777777" w:rsidR="00B16CF4" w:rsidRPr="00B95A59" w:rsidRDefault="00B16CF4" w:rsidP="00B16CF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7"/>
        <w:gridCol w:w="4819"/>
        <w:gridCol w:w="3460"/>
        <w:gridCol w:w="1843"/>
      </w:tblGrid>
      <w:tr w:rsidR="00B16CF4" w:rsidRPr="00B95A59" w14:paraId="6095A898" w14:textId="77777777" w:rsidTr="005B7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B83E6D" w14:textId="77777777" w:rsidR="00B16CF4" w:rsidRPr="00B95A59" w:rsidRDefault="00B16CF4" w:rsidP="006D5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4819" w:type="dxa"/>
          </w:tcPr>
          <w:p w14:paraId="763FC206" w14:textId="77777777" w:rsidR="00B16CF4" w:rsidRPr="00B95A59" w:rsidRDefault="00B16CF4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3460" w:type="dxa"/>
          </w:tcPr>
          <w:p w14:paraId="070345A3" w14:textId="77777777" w:rsidR="00B16CF4" w:rsidRPr="00B95A59" w:rsidRDefault="00B16CF4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43" w:type="dxa"/>
          </w:tcPr>
          <w:p w14:paraId="23932F98" w14:textId="77777777" w:rsidR="00B16CF4" w:rsidRPr="00B95A59" w:rsidRDefault="00B16CF4" w:rsidP="006D5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Line#</w:t>
            </w:r>
          </w:p>
        </w:tc>
      </w:tr>
      <w:tr w:rsidR="00016B77" w:rsidRPr="00B95A59" w14:paraId="24458E14" w14:textId="77777777" w:rsidTr="005B7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6871A8E8" w14:textId="2146EEB8" w:rsidR="00016B77" w:rsidRPr="00B95A59" w:rsidRDefault="00016B77" w:rsidP="00016B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6B69B661" w14:textId="0540138C" w:rsidR="00016B77" w:rsidRPr="00B95A59" w:rsidRDefault="00016B77" w:rsidP="0001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.hadoop.ethereum.format.common</w:t>
            </w:r>
            <w:proofErr w:type="spellEnd"/>
          </w:p>
        </w:tc>
        <w:tc>
          <w:tcPr>
            <w:tcW w:w="3460" w:type="dxa"/>
            <w:vAlign w:val="bottom"/>
          </w:tcPr>
          <w:p w14:paraId="518688DE" w14:textId="12539B7E" w:rsidR="00016B77" w:rsidRPr="00B95A59" w:rsidRDefault="00016B77" w:rsidP="0001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EthereumUtil</w:t>
            </w:r>
            <w:r w:rsidR="000F5344">
              <w:rPr>
                <w:rFonts w:ascii="Times New Roman" w:hAnsi="Times New Roman" w:cs="Times New Roman"/>
              </w:rPr>
              <w:t>Decode</w:t>
            </w:r>
            <w:r w:rsidRPr="00B95A59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843" w:type="dxa"/>
          </w:tcPr>
          <w:p w14:paraId="313DA090" w14:textId="2330977D" w:rsidR="00016B77" w:rsidRPr="00B95A59" w:rsidRDefault="00016B77" w:rsidP="0001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AE4BAC" w:rsidRPr="00B95A59" w14:paraId="4D6C7BC8" w14:textId="77777777" w:rsidTr="005B7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35DEABB1" w14:textId="3C5E8363" w:rsidR="00AE4BAC" w:rsidRPr="00B95A59" w:rsidRDefault="00AE4BAC" w:rsidP="00AE4BA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3A6D86B5" w14:textId="10E3490E" w:rsidR="00AE4BAC" w:rsidRPr="00B95A59" w:rsidRDefault="00AE4BAC" w:rsidP="00AE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.hadoop.ethereum.format.common</w:t>
            </w:r>
            <w:proofErr w:type="spellEnd"/>
          </w:p>
        </w:tc>
        <w:tc>
          <w:tcPr>
            <w:tcW w:w="3460" w:type="dxa"/>
            <w:vAlign w:val="bottom"/>
          </w:tcPr>
          <w:p w14:paraId="16D5ACB1" w14:textId="343EC907" w:rsidR="00AE4BAC" w:rsidRPr="00B95A59" w:rsidRDefault="00AE4BAC" w:rsidP="00AE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EthereumUtil</w:t>
            </w:r>
            <w:r>
              <w:rPr>
                <w:rFonts w:ascii="Times New Roman" w:hAnsi="Times New Roman" w:cs="Times New Roman"/>
              </w:rPr>
              <w:t>Bock</w:t>
            </w:r>
            <w:r w:rsidRPr="00B95A59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843" w:type="dxa"/>
          </w:tcPr>
          <w:p w14:paraId="1E4EBB19" w14:textId="745BD792" w:rsidR="00AE4BAC" w:rsidRPr="00B95A59" w:rsidRDefault="00AE4BAC" w:rsidP="00AE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E4BAC" w:rsidRPr="00B95A59" w14:paraId="4340F034" w14:textId="77777777" w:rsidTr="005B7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1B685FF9" w14:textId="514D028A" w:rsidR="00AE4BAC" w:rsidRPr="00B95A59" w:rsidRDefault="00AE4BAC" w:rsidP="00AE4BA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lastRenderedPageBreak/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0E368A9C" w14:textId="2B4ED7EB" w:rsidR="00AE4BAC" w:rsidRPr="00B95A59" w:rsidRDefault="00AE4BAC" w:rsidP="00AE4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</w:t>
            </w:r>
            <w:r w:rsidRPr="00B95A59">
              <w:rPr>
                <w:rFonts w:ascii="Times New Roman" w:hAnsi="Times New Roman" w:cs="Times New Roman"/>
                <w:color w:val="000000"/>
              </w:rPr>
              <w:t>bitcoin</w:t>
            </w:r>
            <w:r w:rsidRPr="00B95A59">
              <w:rPr>
                <w:rFonts w:ascii="Times New Roman" w:hAnsi="Times New Roman" w:cs="Times New Roman"/>
                <w:color w:val="000000"/>
              </w:rPr>
              <w:t>.format.</w:t>
            </w:r>
            <w:r w:rsidRPr="00B95A59">
              <w:rPr>
                <w:rFonts w:ascii="Times New Roman" w:hAnsi="Times New Roman" w:cs="Times New Roman"/>
                <w:color w:val="000000"/>
              </w:rPr>
              <w:t>mapred</w:t>
            </w:r>
            <w:proofErr w:type="spellEnd"/>
          </w:p>
        </w:tc>
        <w:tc>
          <w:tcPr>
            <w:tcW w:w="3460" w:type="dxa"/>
            <w:vAlign w:val="bottom"/>
          </w:tcPr>
          <w:p w14:paraId="5D702A28" w14:textId="43CF8BBD" w:rsidR="00AE4BAC" w:rsidRPr="00B95A59" w:rsidRDefault="00AE4BAC" w:rsidP="00AE4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AbstractBitcoinFileInputFormat</w:t>
            </w:r>
            <w:proofErr w:type="spellEnd"/>
          </w:p>
        </w:tc>
        <w:tc>
          <w:tcPr>
            <w:tcW w:w="1843" w:type="dxa"/>
          </w:tcPr>
          <w:p w14:paraId="330E362B" w14:textId="6978A09C" w:rsidR="00AE4BAC" w:rsidRPr="00B95A59" w:rsidRDefault="00AE4BAC" w:rsidP="00AE4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 &amp; 39</w:t>
            </w:r>
          </w:p>
        </w:tc>
      </w:tr>
      <w:tr w:rsidR="00AE4BAC" w:rsidRPr="00B95A59" w14:paraId="640E44E6" w14:textId="77777777" w:rsidTr="005B7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2D4BD9E7" w14:textId="2548C5A7" w:rsidR="00AE4BAC" w:rsidRPr="00B95A59" w:rsidRDefault="00AE4BAC" w:rsidP="00AE4BA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51F332AE" w14:textId="18DAF9ED" w:rsidR="00AE4BAC" w:rsidRPr="00B95A59" w:rsidRDefault="00AE4BAC" w:rsidP="00AE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.hadoop.bitcoin.format.mapred</w:t>
            </w:r>
            <w:r w:rsidRPr="00B95A59">
              <w:rPr>
                <w:rFonts w:ascii="Times New Roman" w:hAnsi="Times New Roman" w:cs="Times New Roman"/>
                <w:color w:val="000000"/>
              </w:rPr>
              <w:t>uce</w:t>
            </w:r>
            <w:proofErr w:type="spellEnd"/>
          </w:p>
        </w:tc>
        <w:tc>
          <w:tcPr>
            <w:tcW w:w="3460" w:type="dxa"/>
            <w:vAlign w:val="bottom"/>
          </w:tcPr>
          <w:p w14:paraId="79EC2D27" w14:textId="0E945DFC" w:rsidR="00AE4BAC" w:rsidRPr="00B95A59" w:rsidRDefault="00AE4BAC" w:rsidP="00AE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AbstractBitcoinFileInputFormat</w:t>
            </w:r>
            <w:proofErr w:type="spellEnd"/>
          </w:p>
        </w:tc>
        <w:tc>
          <w:tcPr>
            <w:tcW w:w="1843" w:type="dxa"/>
          </w:tcPr>
          <w:p w14:paraId="748D193E" w14:textId="744487F1" w:rsidR="00AE4BAC" w:rsidRPr="00B95A59" w:rsidRDefault="00AE4BAC" w:rsidP="00AE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 &amp; 37</w:t>
            </w:r>
          </w:p>
        </w:tc>
      </w:tr>
    </w:tbl>
    <w:p w14:paraId="1276229E" w14:textId="77777777" w:rsidR="00B16CF4" w:rsidRPr="00B95A59" w:rsidRDefault="00B16CF4" w:rsidP="00B16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AD2ED" w14:textId="25A4C43E" w:rsidR="00B16CF4" w:rsidRPr="00B95A59" w:rsidRDefault="00B16CF4" w:rsidP="00B16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refactoring_</w:t>
      </w:r>
      <w:r w:rsidR="00B5250F" w:rsidRPr="00B95A59">
        <w:rPr>
          <w:rFonts w:ascii="Times New Roman" w:hAnsi="Times New Roman" w:cs="Times New Roman"/>
          <w:sz w:val="24"/>
          <w:szCs w:val="24"/>
        </w:rPr>
        <w:t>implementation</w:t>
      </w:r>
      <w:r w:rsidRPr="00B95A59">
        <w:rPr>
          <w:rFonts w:ascii="Times New Roman" w:hAnsi="Times New Roman" w:cs="Times New Roman"/>
          <w:sz w:val="24"/>
          <w:szCs w:val="24"/>
        </w:rPr>
        <w:t>_smells</w:t>
      </w:r>
      <w:proofErr w:type="spellEnd"/>
    </w:p>
    <w:p w14:paraId="751AAB88" w14:textId="77777777" w:rsidR="00B16CF4" w:rsidRPr="00B95A59" w:rsidRDefault="00B16CF4" w:rsidP="00B16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2F05D" w14:textId="715AC8C3" w:rsidR="00CF3F24" w:rsidRPr="00B95A59" w:rsidRDefault="00CF3F24" w:rsidP="00B16CF4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Commit#: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CBB" w:rsidRPr="00B37CBB">
        <w:rPr>
          <w:rFonts w:ascii="Times New Roman" w:hAnsi="Times New Roman" w:cs="Times New Roman"/>
          <w:sz w:val="24"/>
          <w:szCs w:val="24"/>
        </w:rPr>
        <w:t>3e54e78c2113674325e0272ea732aff7527b3635</w:t>
      </w:r>
    </w:p>
    <w:p w14:paraId="053D4BC6" w14:textId="77777777" w:rsidR="00B16CF4" w:rsidRPr="00B95A59" w:rsidRDefault="00B16CF4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08482" w14:textId="77777777" w:rsidR="007173DB" w:rsidRPr="00B95A59" w:rsidRDefault="007173DB" w:rsidP="007173DB">
      <w:pPr>
        <w:rPr>
          <w:rFonts w:ascii="Times New Roman" w:hAnsi="Times New Roman" w:cs="Times New Roman"/>
        </w:rPr>
      </w:pPr>
    </w:p>
    <w:p w14:paraId="6F75AA79" w14:textId="155463EA" w:rsidR="007173DB" w:rsidRPr="00B21071" w:rsidRDefault="00776B8C" w:rsidP="007173DB">
      <w:pPr>
        <w:pStyle w:val="Subtitle"/>
        <w:numPr>
          <w:ilvl w:val="0"/>
          <w:numId w:val="33"/>
        </w:numPr>
        <w:rPr>
          <w:rFonts w:ascii="Times New Roman" w:hAnsi="Times New Roman" w:cs="Times New Roman"/>
        </w:rPr>
      </w:pPr>
      <w:r w:rsidRPr="00B95A59">
        <w:rPr>
          <w:rFonts w:ascii="Times New Roman" w:hAnsi="Times New Roman" w:cs="Times New Roman"/>
        </w:rPr>
        <w:t>Change bidirectional association to unidirectional association</w:t>
      </w:r>
    </w:p>
    <w:p w14:paraId="214BFE89" w14:textId="4CEB0563" w:rsidR="009F7BDC" w:rsidRPr="00B95A59" w:rsidRDefault="007173DB" w:rsidP="007173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DesigniteJava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Output before Refactoring:</w:t>
      </w:r>
    </w:p>
    <w:p w14:paraId="32B6ED25" w14:textId="6189D6E8" w:rsidR="009F7BDC" w:rsidRPr="00B95A59" w:rsidRDefault="009F7BDC" w:rsidP="00723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29E70B56" wp14:editId="129E96D1">
            <wp:extent cx="5236756" cy="4433054"/>
            <wp:effectExtent l="0" t="0" r="254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38" cy="44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FBA" w14:textId="2EB485C6" w:rsidR="006D598E" w:rsidRPr="00B95A59" w:rsidRDefault="007231AB" w:rsidP="007231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DesigniteJava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Output after Refactoring:</w:t>
      </w:r>
    </w:p>
    <w:p w14:paraId="733DF6DC" w14:textId="4142EA08" w:rsidR="006D598E" w:rsidRPr="00B95A59" w:rsidRDefault="00C12602" w:rsidP="00723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3F18FCFD" wp14:editId="06D325A5">
            <wp:extent cx="4801644" cy="4267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396" cy="42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F3E" w14:textId="06A67C6D" w:rsidR="0085671F" w:rsidRPr="00B95A59" w:rsidRDefault="0085671F" w:rsidP="007231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01F57" w14:textId="4A551973" w:rsidR="0085671F" w:rsidRPr="00B95A59" w:rsidRDefault="0085671F" w:rsidP="00723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Description of Change made: </w:t>
      </w:r>
    </w:p>
    <w:p w14:paraId="3C0A7484" w14:textId="77777777" w:rsidR="00905846" w:rsidRPr="00B95A59" w:rsidRDefault="00905846" w:rsidP="007173DB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tool detected the smell in this class because this class participates in a cyclic dependency. </w:t>
      </w:r>
    </w:p>
    <w:p w14:paraId="2C9F0D0C" w14:textId="49335C6E" w:rsidR="007231AB" w:rsidRPr="00B95A59" w:rsidRDefault="00905846" w:rsidP="007173DB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participating classes in the cycle are: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EthereumTransaction</w:t>
      </w:r>
      <w:proofErr w:type="spellEnd"/>
    </w:p>
    <w:p w14:paraId="526DD37B" w14:textId="5A57089F" w:rsidR="009F08D3" w:rsidRPr="00B95A59" w:rsidRDefault="009F08D3" w:rsidP="007173DB">
      <w:pPr>
        <w:rPr>
          <w:rFonts w:ascii="Times New Roman" w:hAnsi="Times New Roman" w:cs="Times New Roman"/>
          <w:sz w:val="24"/>
          <w:szCs w:val="24"/>
        </w:rPr>
      </w:pPr>
    </w:p>
    <w:p w14:paraId="57F2AE07" w14:textId="6E01C8EC" w:rsidR="009F08D3" w:rsidRPr="00B95A59" w:rsidRDefault="009F08D3" w:rsidP="007173DB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cyclic dependency was resolved by introducing an interface into the equation. </w:t>
      </w: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EthereumUtil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now implements the interface – </w:t>
      </w: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EthereumTransactionInterface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95A5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EthereumTransaction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is dependent on the interface instead of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>.</w:t>
      </w:r>
    </w:p>
    <w:p w14:paraId="30813A8D" w14:textId="77777777" w:rsidR="009F08D3" w:rsidRPr="00B95A59" w:rsidRDefault="009F08D3" w:rsidP="007173DB">
      <w:pPr>
        <w:rPr>
          <w:rFonts w:ascii="Times New Roman" w:hAnsi="Times New Roman" w:cs="Times New Roman"/>
          <w:sz w:val="24"/>
          <w:szCs w:val="24"/>
        </w:rPr>
      </w:pPr>
    </w:p>
    <w:p w14:paraId="76003878" w14:textId="00066664" w:rsidR="009F7BDC" w:rsidRDefault="009F7BDC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92B138" w14:textId="66A56F3C" w:rsidR="00B21071" w:rsidRDefault="00B21071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939A3" w14:textId="77777777" w:rsidR="00B21071" w:rsidRPr="00B95A59" w:rsidRDefault="00B21071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91253" w14:textId="0183474A" w:rsidR="007231AB" w:rsidRPr="00B95A59" w:rsidRDefault="007231AB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Relevant Files &amp; Links: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7"/>
        <w:gridCol w:w="4819"/>
        <w:gridCol w:w="3402"/>
        <w:gridCol w:w="1843"/>
      </w:tblGrid>
      <w:tr w:rsidR="00F04B55" w:rsidRPr="00B95A59" w14:paraId="25C4745E" w14:textId="77777777" w:rsidTr="00D3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5D40D9" w14:textId="6254B9E3" w:rsidR="0047686E" w:rsidRPr="00B95A59" w:rsidRDefault="0047686E" w:rsidP="00723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4819" w:type="dxa"/>
          </w:tcPr>
          <w:p w14:paraId="026FBBB1" w14:textId="28E69010" w:rsidR="0047686E" w:rsidRPr="00B95A59" w:rsidRDefault="0047686E" w:rsidP="0072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3402" w:type="dxa"/>
          </w:tcPr>
          <w:p w14:paraId="6F512AAF" w14:textId="62FF97CF" w:rsidR="0047686E" w:rsidRPr="00B95A59" w:rsidRDefault="0047686E" w:rsidP="0072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43" w:type="dxa"/>
          </w:tcPr>
          <w:p w14:paraId="73E14FEF" w14:textId="2CA3A42D" w:rsidR="0047686E" w:rsidRPr="00B95A59" w:rsidRDefault="00F04B55" w:rsidP="0072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Line#</w:t>
            </w:r>
          </w:p>
        </w:tc>
      </w:tr>
      <w:tr w:rsidR="00F04B55" w:rsidRPr="00B95A59" w14:paraId="50917570" w14:textId="77777777" w:rsidTr="00D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58860FBE" w14:textId="26F3B3A9" w:rsidR="0047686E" w:rsidRPr="00B95A59" w:rsidRDefault="0047686E" w:rsidP="00D33A6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356A1A53" w14:textId="2DD92DB9" w:rsidR="0047686E" w:rsidRPr="00B95A59" w:rsidRDefault="0047686E" w:rsidP="00D3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.hadoop.ethereum.format.common</w:t>
            </w:r>
            <w:proofErr w:type="spellEnd"/>
          </w:p>
        </w:tc>
        <w:tc>
          <w:tcPr>
            <w:tcW w:w="3402" w:type="dxa"/>
          </w:tcPr>
          <w:p w14:paraId="7CB10D64" w14:textId="13802076" w:rsidR="0047686E" w:rsidRPr="00B95A59" w:rsidRDefault="0047686E" w:rsidP="00D3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EthereumUtil</w:t>
            </w:r>
            <w:proofErr w:type="spellEnd"/>
          </w:p>
        </w:tc>
        <w:tc>
          <w:tcPr>
            <w:tcW w:w="1843" w:type="dxa"/>
          </w:tcPr>
          <w:p w14:paraId="6B2DA14A" w14:textId="119447A6" w:rsidR="0047686E" w:rsidRPr="00B95A59" w:rsidRDefault="00F04B55" w:rsidP="00D3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04B55" w:rsidRPr="00B95A59" w14:paraId="072958E4" w14:textId="77777777" w:rsidTr="00D3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4A211962" w14:textId="6A48CD82" w:rsidR="0047686E" w:rsidRPr="00B95A59" w:rsidRDefault="0047686E" w:rsidP="00D33A6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5CEA3146" w14:textId="0600D650" w:rsidR="0047686E" w:rsidRPr="00B95A59" w:rsidRDefault="0047686E" w:rsidP="00D3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.hadoop.ethereum.format.common</w:t>
            </w:r>
            <w:proofErr w:type="spellEnd"/>
          </w:p>
        </w:tc>
        <w:tc>
          <w:tcPr>
            <w:tcW w:w="3402" w:type="dxa"/>
          </w:tcPr>
          <w:p w14:paraId="775336B5" w14:textId="4280A942" w:rsidR="0047686E" w:rsidRPr="00B95A59" w:rsidRDefault="0047686E" w:rsidP="00D3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EthereumTransaction</w:t>
            </w:r>
            <w:proofErr w:type="spellEnd"/>
          </w:p>
        </w:tc>
        <w:tc>
          <w:tcPr>
            <w:tcW w:w="1843" w:type="dxa"/>
          </w:tcPr>
          <w:p w14:paraId="52790107" w14:textId="2FD5AD10" w:rsidR="0047686E" w:rsidRPr="00B95A59" w:rsidRDefault="00F04B55" w:rsidP="00D3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59, 79 &amp; 90</w:t>
            </w:r>
          </w:p>
        </w:tc>
      </w:tr>
      <w:tr w:rsidR="00F04B55" w:rsidRPr="00B95A59" w14:paraId="4EB2329B" w14:textId="77777777" w:rsidTr="00D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55929EF6" w14:textId="22677891" w:rsidR="000A4E8D" w:rsidRPr="00B95A59" w:rsidRDefault="000A4E8D" w:rsidP="00D33A6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hadoopcryptoledger</w:t>
            </w:r>
            <w:proofErr w:type="spellEnd"/>
          </w:p>
        </w:tc>
        <w:tc>
          <w:tcPr>
            <w:tcW w:w="4819" w:type="dxa"/>
            <w:vAlign w:val="bottom"/>
          </w:tcPr>
          <w:p w14:paraId="576304DE" w14:textId="768926F8" w:rsidR="000A4E8D" w:rsidRPr="00B95A59" w:rsidRDefault="000A4E8D" w:rsidP="00D3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.hadoop.ethereum.format.common</w:t>
            </w:r>
            <w:proofErr w:type="spellEnd"/>
          </w:p>
        </w:tc>
        <w:tc>
          <w:tcPr>
            <w:tcW w:w="3402" w:type="dxa"/>
          </w:tcPr>
          <w:p w14:paraId="5843D328" w14:textId="1F7144A4" w:rsidR="000A4E8D" w:rsidRPr="00B95A59" w:rsidRDefault="000A4E8D" w:rsidP="00D3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EthereumTransactionInterface</w:t>
            </w:r>
            <w:proofErr w:type="spellEnd"/>
          </w:p>
        </w:tc>
        <w:tc>
          <w:tcPr>
            <w:tcW w:w="1843" w:type="dxa"/>
          </w:tcPr>
          <w:p w14:paraId="0AF406B6" w14:textId="1C0A3A2C" w:rsidR="000A4E8D" w:rsidRPr="00B95A59" w:rsidRDefault="00F04B55" w:rsidP="00D3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Interface</w:t>
            </w:r>
          </w:p>
        </w:tc>
      </w:tr>
    </w:tbl>
    <w:p w14:paraId="0FD0BBB3" w14:textId="77777777" w:rsidR="007231AB" w:rsidRPr="00B95A59" w:rsidRDefault="007231AB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3722C" w14:textId="77777777" w:rsidR="0085671F" w:rsidRPr="00B95A59" w:rsidRDefault="0085671F" w:rsidP="008567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refactoring_design_smells</w:t>
      </w:r>
      <w:proofErr w:type="spellEnd"/>
    </w:p>
    <w:p w14:paraId="34FC6478" w14:textId="51A71EF1" w:rsidR="007231AB" w:rsidRPr="00B95A59" w:rsidRDefault="007231AB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AEB1B" w14:textId="41769ED9" w:rsidR="007231AB" w:rsidRPr="00B95A59" w:rsidRDefault="00894BDE" w:rsidP="007B6D2C">
      <w:pPr>
        <w:rPr>
          <w:rFonts w:ascii="Times New Roman" w:hAnsi="Times New Roman" w:cs="Times New Roman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OLD </w:t>
      </w:r>
      <w:r w:rsidR="007231AB"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Commit#: </w:t>
      </w:r>
      <w:r w:rsidR="00072BD1" w:rsidRPr="00B95A59">
        <w:rPr>
          <w:rFonts w:ascii="Times New Roman" w:hAnsi="Times New Roman" w:cs="Times New Roman"/>
        </w:rPr>
        <w:t>3162dbfb08ca1a80c1079df7f7982e8ef4be2882</w:t>
      </w:r>
    </w:p>
    <w:p w14:paraId="7EB8C69E" w14:textId="4560F384" w:rsidR="00894BDE" w:rsidRPr="00B95A59" w:rsidRDefault="00894BDE" w:rsidP="007B6D2C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Commit#:</w:t>
      </w: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5A59">
        <w:rPr>
          <w:rFonts w:ascii="Times New Roman" w:hAnsi="Times New Roman" w:cs="Times New Roman"/>
          <w:sz w:val="24"/>
          <w:szCs w:val="24"/>
        </w:rPr>
        <w:t>bd7fe898b4d1130eed6f02a58ff720196d2d846a</w:t>
      </w:r>
    </w:p>
    <w:p w14:paraId="4E8622C5" w14:textId="6AB52822" w:rsidR="007231AB" w:rsidRPr="00B95A59" w:rsidRDefault="007231AB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466C5" w14:textId="0E722470" w:rsidR="00710E1A" w:rsidRPr="00B95A59" w:rsidRDefault="00D33A68" w:rsidP="00710E1A">
      <w:pPr>
        <w:pStyle w:val="Subtitle"/>
        <w:numPr>
          <w:ilvl w:val="0"/>
          <w:numId w:val="33"/>
        </w:numPr>
        <w:rPr>
          <w:rFonts w:ascii="Times New Roman" w:hAnsi="Times New Roman" w:cs="Times New Roman"/>
        </w:rPr>
      </w:pPr>
      <w:r w:rsidRPr="00B95A59">
        <w:rPr>
          <w:rFonts w:ascii="Times New Roman" w:hAnsi="Times New Roman" w:cs="Times New Roman"/>
        </w:rPr>
        <w:t>Extract Class</w:t>
      </w:r>
    </w:p>
    <w:p w14:paraId="473A9748" w14:textId="5E911E9E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DesigniteJava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Output before Refactoring:</w:t>
      </w:r>
    </w:p>
    <w:p w14:paraId="0050867E" w14:textId="73AB0814" w:rsidR="001B07EE" w:rsidRPr="00B95A59" w:rsidRDefault="009F7BDC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0361D497" wp14:editId="4B71A756">
            <wp:extent cx="4444409" cy="3762311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9001" cy="3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92ED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F8D02" w14:textId="622D7C03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DesigniteJava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Output after Refactoring:</w:t>
      </w:r>
    </w:p>
    <w:p w14:paraId="5D41BEE7" w14:textId="0D986D48" w:rsidR="006A7528" w:rsidRPr="00B95A59" w:rsidRDefault="006A752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noProof/>
        </w:rPr>
        <w:drawing>
          <wp:inline distT="0" distB="0" distL="0" distR="0" wp14:anchorId="2BA50CE5" wp14:editId="75EC6755">
            <wp:extent cx="7400925" cy="473392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E09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A5044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Description of Change made: </w:t>
      </w:r>
    </w:p>
    <w:p w14:paraId="5BCD60C2" w14:textId="699E738E" w:rsidR="00D33A68" w:rsidRPr="00B95A59" w:rsidRDefault="00643E85" w:rsidP="00027EAA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tool detected </w:t>
      </w:r>
      <w:r w:rsidR="00027EAA" w:rsidRPr="00B95A59">
        <w:rPr>
          <w:rFonts w:ascii="Times New Roman" w:hAnsi="Times New Roman" w:cs="Times New Roman"/>
          <w:sz w:val="24"/>
          <w:szCs w:val="24"/>
        </w:rPr>
        <w:t>a “Multifaceted abstraction”</w:t>
      </w:r>
      <w:r w:rsidRPr="00B95A59">
        <w:rPr>
          <w:rFonts w:ascii="Times New Roman" w:hAnsi="Times New Roman" w:cs="Times New Roman"/>
          <w:sz w:val="24"/>
          <w:szCs w:val="24"/>
        </w:rPr>
        <w:t xml:space="preserve"> smell in this class because the cohesion among the methods of this class is low. The Lack of Cohesion among </w:t>
      </w:r>
      <w:r w:rsidR="00F10216" w:rsidRPr="00B95A59">
        <w:rPr>
          <w:rFonts w:ascii="Times New Roman" w:hAnsi="Times New Roman" w:cs="Times New Roman"/>
          <w:sz w:val="24"/>
          <w:szCs w:val="24"/>
        </w:rPr>
        <w:t>methods (</w:t>
      </w:r>
      <w:r w:rsidRPr="00B95A59">
        <w:rPr>
          <w:rFonts w:ascii="Times New Roman" w:hAnsi="Times New Roman" w:cs="Times New Roman"/>
          <w:sz w:val="24"/>
          <w:szCs w:val="24"/>
        </w:rPr>
        <w:t xml:space="preserve">LCOM) of this class is: 0.857. </w:t>
      </w:r>
      <w:r w:rsidR="00D33A68" w:rsidRPr="00B95A59">
        <w:rPr>
          <w:rFonts w:ascii="Times New Roman" w:hAnsi="Times New Roman" w:cs="Times New Roman"/>
          <w:sz w:val="24"/>
          <w:szCs w:val="24"/>
        </w:rPr>
        <w:t>The participating class i</w:t>
      </w:r>
      <w:r w:rsidR="00027EAA" w:rsidRPr="00B95A59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027EAA" w:rsidRPr="00B95A59">
        <w:rPr>
          <w:rFonts w:ascii="Times New Roman" w:hAnsi="Times New Roman" w:cs="Times New Roman"/>
          <w:sz w:val="24"/>
          <w:szCs w:val="24"/>
        </w:rPr>
        <w:t>EthereumUtilTest</w:t>
      </w:r>
      <w:proofErr w:type="spellEnd"/>
      <w:r w:rsidR="00027EAA" w:rsidRPr="00B95A59">
        <w:rPr>
          <w:rFonts w:ascii="Times New Roman" w:hAnsi="Times New Roman" w:cs="Times New Roman"/>
          <w:sz w:val="24"/>
          <w:szCs w:val="24"/>
        </w:rPr>
        <w:t>.</w:t>
      </w:r>
    </w:p>
    <w:p w14:paraId="7105E138" w14:textId="77777777" w:rsidR="00D33A68" w:rsidRPr="00B95A59" w:rsidRDefault="00D33A68" w:rsidP="00D33A68">
      <w:pPr>
        <w:rPr>
          <w:rFonts w:ascii="Times New Roman" w:hAnsi="Times New Roman" w:cs="Times New Roman"/>
          <w:sz w:val="24"/>
          <w:szCs w:val="24"/>
        </w:rPr>
      </w:pPr>
    </w:p>
    <w:p w14:paraId="099E0D05" w14:textId="3F4996C3" w:rsidR="00D33A68" w:rsidRPr="00B95A59" w:rsidRDefault="00356515" w:rsidP="00D33A68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smell was resolved by refactoring the class into 3 cohesive classes, namely –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EthereumUtilBlockTest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EthereumUtilEncodeTest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EthereumUtilDecodeTest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>.</w:t>
      </w:r>
    </w:p>
    <w:p w14:paraId="31EE249B" w14:textId="77777777" w:rsidR="00B95A59" w:rsidRPr="00B95A59" w:rsidRDefault="00B95A59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982BF" w14:textId="31C85615" w:rsidR="00356515" w:rsidRPr="00B95A59" w:rsidRDefault="00356515" w:rsidP="00D33A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sz w:val="24"/>
          <w:szCs w:val="24"/>
        </w:rPr>
        <w:lastRenderedPageBreak/>
        <w:t>EthereumUtilBlockTest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contained test methods - checkTestDataBlock1346406Available, calculateChainIdBlock1346406(), getTransActionHashBlock1346406() and </w:t>
      </w:r>
      <w:r w:rsidR="00061ED0" w:rsidRPr="00B95A59">
        <w:rPr>
          <w:rFonts w:ascii="Times New Roman" w:hAnsi="Times New Roman" w:cs="Times New Roman"/>
          <w:sz w:val="24"/>
          <w:szCs w:val="24"/>
        </w:rPr>
        <w:t>getTransActionSendAddressBlock1346406().</w:t>
      </w:r>
    </w:p>
    <w:p w14:paraId="38F65DCD" w14:textId="7F92146B" w:rsidR="00061ED0" w:rsidRPr="00B95A59" w:rsidRDefault="00061ED0" w:rsidP="00D33A68">
      <w:pPr>
        <w:rPr>
          <w:rFonts w:ascii="Times New Roman" w:hAnsi="Times New Roman" w:cs="Times New Roman"/>
          <w:sz w:val="24"/>
          <w:szCs w:val="24"/>
        </w:rPr>
      </w:pPr>
    </w:p>
    <w:p w14:paraId="22264C1A" w14:textId="37ED4FAB" w:rsidR="00061ED0" w:rsidRPr="00B95A59" w:rsidRDefault="00061ED0" w:rsidP="00D33A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EthereumUtilEncodeTest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EthereumUtilDecodeTest</w:t>
      </w:r>
      <w:proofErr w:type="spellEnd"/>
      <w:r w:rsidRPr="00B95A59">
        <w:rPr>
          <w:rFonts w:ascii="Times New Roman" w:hAnsi="Times New Roman" w:cs="Times New Roman"/>
          <w:sz w:val="24"/>
          <w:szCs w:val="24"/>
        </w:rPr>
        <w:t xml:space="preserve"> now contain Test methods for Encode and Decode methods, respectively.</w:t>
      </w:r>
    </w:p>
    <w:p w14:paraId="0F662D0B" w14:textId="77777777" w:rsidR="00D33A68" w:rsidRPr="00B95A59" w:rsidRDefault="00D33A68" w:rsidP="00D33A68">
      <w:pPr>
        <w:rPr>
          <w:rFonts w:ascii="Times New Roman" w:hAnsi="Times New Roman" w:cs="Times New Roman"/>
          <w:sz w:val="24"/>
          <w:szCs w:val="24"/>
        </w:rPr>
      </w:pPr>
    </w:p>
    <w:p w14:paraId="2D75D5AB" w14:textId="05FB5CE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Relevant Files &amp; Links: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11"/>
        <w:gridCol w:w="4550"/>
        <w:gridCol w:w="3719"/>
        <w:gridCol w:w="2263"/>
      </w:tblGrid>
      <w:tr w:rsidR="00D33A68" w:rsidRPr="00B95A59" w14:paraId="3C19B5CA" w14:textId="77777777" w:rsidTr="00546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C92D318" w14:textId="77777777" w:rsidR="00D33A68" w:rsidRPr="00B95A59" w:rsidRDefault="00D33A68" w:rsidP="00A3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4550" w:type="dxa"/>
          </w:tcPr>
          <w:p w14:paraId="47B90E9E" w14:textId="77777777" w:rsidR="00D33A68" w:rsidRPr="00B95A59" w:rsidRDefault="00D33A68" w:rsidP="00A37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3719" w:type="dxa"/>
          </w:tcPr>
          <w:p w14:paraId="2172A781" w14:textId="77777777" w:rsidR="00D33A68" w:rsidRPr="00B95A59" w:rsidRDefault="00D33A68" w:rsidP="00A37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263" w:type="dxa"/>
          </w:tcPr>
          <w:p w14:paraId="4690CD1D" w14:textId="77777777" w:rsidR="00D33A68" w:rsidRPr="00B95A59" w:rsidRDefault="00D33A68" w:rsidP="00A37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Line#</w:t>
            </w:r>
          </w:p>
        </w:tc>
      </w:tr>
      <w:tr w:rsidR="00F23A7A" w:rsidRPr="00B95A59" w14:paraId="05C070E1" w14:textId="77777777" w:rsidTr="0054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bottom"/>
          </w:tcPr>
          <w:p w14:paraId="415FE192" w14:textId="004D1D55" w:rsidR="00F23A7A" w:rsidRPr="00B95A59" w:rsidRDefault="00F23A7A" w:rsidP="00F23A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550" w:type="dxa"/>
            <w:vAlign w:val="bottom"/>
          </w:tcPr>
          <w:p w14:paraId="165D7A0E" w14:textId="099376BA" w:rsidR="00F23A7A" w:rsidRPr="00B95A59" w:rsidRDefault="00F23A7A" w:rsidP="00F2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.hadoop.ethereum.format.common</w:t>
            </w:r>
            <w:proofErr w:type="spellEnd"/>
          </w:p>
        </w:tc>
        <w:tc>
          <w:tcPr>
            <w:tcW w:w="3719" w:type="dxa"/>
            <w:vAlign w:val="bottom"/>
          </w:tcPr>
          <w:p w14:paraId="1B2020AA" w14:textId="690E275A" w:rsidR="00F23A7A" w:rsidRPr="00B95A59" w:rsidRDefault="00F23A7A" w:rsidP="00F2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</w:rPr>
              <w:t>EthereumUtilTest</w:t>
            </w:r>
            <w:proofErr w:type="spellEnd"/>
          </w:p>
        </w:tc>
        <w:tc>
          <w:tcPr>
            <w:tcW w:w="2263" w:type="dxa"/>
          </w:tcPr>
          <w:p w14:paraId="3A91C85D" w14:textId="6ABE2A65" w:rsidR="00F23A7A" w:rsidRPr="00B95A59" w:rsidRDefault="00546311" w:rsidP="00F2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Extracted</w:t>
            </w:r>
          </w:p>
        </w:tc>
      </w:tr>
      <w:tr w:rsidR="00D33A68" w:rsidRPr="00B95A59" w14:paraId="2E2B87EB" w14:textId="77777777" w:rsidTr="0054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bottom"/>
          </w:tcPr>
          <w:p w14:paraId="51409F54" w14:textId="77777777" w:rsidR="00D33A68" w:rsidRPr="00B95A59" w:rsidRDefault="00D33A68" w:rsidP="00A3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550" w:type="dxa"/>
            <w:vAlign w:val="bottom"/>
          </w:tcPr>
          <w:p w14:paraId="372D354B" w14:textId="77777777" w:rsidR="00D33A68" w:rsidRPr="00B95A59" w:rsidRDefault="00D33A68" w:rsidP="00A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.hadoop.ethereum.format.common</w:t>
            </w:r>
            <w:proofErr w:type="spellEnd"/>
          </w:p>
        </w:tc>
        <w:tc>
          <w:tcPr>
            <w:tcW w:w="3719" w:type="dxa"/>
          </w:tcPr>
          <w:p w14:paraId="5C625C5B" w14:textId="67EEC513" w:rsidR="00D33A68" w:rsidRPr="00B95A59" w:rsidRDefault="00546311" w:rsidP="00F2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EthereumUtilBlockTest</w:t>
            </w:r>
            <w:proofErr w:type="spellEnd"/>
          </w:p>
        </w:tc>
        <w:tc>
          <w:tcPr>
            <w:tcW w:w="2263" w:type="dxa"/>
          </w:tcPr>
          <w:p w14:paraId="447DEE4B" w14:textId="388CF6D0" w:rsidR="00D33A68" w:rsidRPr="00B95A59" w:rsidRDefault="00D33A68" w:rsidP="00A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New </w:t>
            </w:r>
            <w:r w:rsidR="00CD0939"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546311" w:rsidRPr="00B95A59" w14:paraId="281181CD" w14:textId="77777777" w:rsidTr="0054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99DC644" w14:textId="77777777" w:rsidR="00546311" w:rsidRPr="00B95A59" w:rsidRDefault="00546311" w:rsidP="00A3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550" w:type="dxa"/>
          </w:tcPr>
          <w:p w14:paraId="44CC05A8" w14:textId="77777777" w:rsidR="00546311" w:rsidRPr="00B95A59" w:rsidRDefault="00546311" w:rsidP="00A3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.hadoop.ethereum.format.common</w:t>
            </w:r>
            <w:proofErr w:type="spellEnd"/>
          </w:p>
        </w:tc>
        <w:tc>
          <w:tcPr>
            <w:tcW w:w="3719" w:type="dxa"/>
          </w:tcPr>
          <w:p w14:paraId="6201C789" w14:textId="7A717625" w:rsidR="00546311" w:rsidRPr="00B95A59" w:rsidRDefault="00546311" w:rsidP="00A3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EthereumUtilEncodeTest</w:t>
            </w:r>
            <w:proofErr w:type="spellEnd"/>
          </w:p>
        </w:tc>
        <w:tc>
          <w:tcPr>
            <w:tcW w:w="2263" w:type="dxa"/>
          </w:tcPr>
          <w:p w14:paraId="7950B3E0" w14:textId="77777777" w:rsidR="00546311" w:rsidRPr="00B95A59" w:rsidRDefault="00546311" w:rsidP="00A37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Class</w:t>
            </w:r>
          </w:p>
        </w:tc>
      </w:tr>
      <w:tr w:rsidR="00546311" w:rsidRPr="00B95A59" w14:paraId="377C49D5" w14:textId="77777777" w:rsidTr="00546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2AD5ED4" w14:textId="77777777" w:rsidR="00546311" w:rsidRPr="00B95A59" w:rsidRDefault="00546311" w:rsidP="00A3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4550" w:type="dxa"/>
          </w:tcPr>
          <w:p w14:paraId="101BBE30" w14:textId="77777777" w:rsidR="00546311" w:rsidRPr="00B95A59" w:rsidRDefault="00546311" w:rsidP="00A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.hadoop.ethereum.format.common</w:t>
            </w:r>
            <w:proofErr w:type="spellEnd"/>
          </w:p>
        </w:tc>
        <w:tc>
          <w:tcPr>
            <w:tcW w:w="3719" w:type="dxa"/>
          </w:tcPr>
          <w:p w14:paraId="135C02BE" w14:textId="6DCE654C" w:rsidR="00546311" w:rsidRPr="00B95A59" w:rsidRDefault="00546311" w:rsidP="00A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EthereumUtilEncodeTest</w:t>
            </w:r>
            <w:proofErr w:type="spellEnd"/>
          </w:p>
        </w:tc>
        <w:tc>
          <w:tcPr>
            <w:tcW w:w="2263" w:type="dxa"/>
          </w:tcPr>
          <w:p w14:paraId="4BE1FB8E" w14:textId="77777777" w:rsidR="00546311" w:rsidRPr="00B95A59" w:rsidRDefault="00546311" w:rsidP="00A37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Class</w:t>
            </w:r>
          </w:p>
        </w:tc>
      </w:tr>
    </w:tbl>
    <w:p w14:paraId="5709FF96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F06B1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refactoring_design_smells</w:t>
      </w:r>
      <w:proofErr w:type="spellEnd"/>
    </w:p>
    <w:p w14:paraId="30D08F0A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C4B33" w14:textId="04C58116" w:rsidR="00D33A68" w:rsidRPr="00B95A59" w:rsidRDefault="00B95A59" w:rsidP="00D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OLD </w:t>
      </w:r>
      <w:r w:rsidR="00D33A68" w:rsidRPr="00B95A59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="0095101E"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A68"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#: </w:t>
      </w:r>
      <w:r w:rsidR="0092166F" w:rsidRPr="00B95A59">
        <w:rPr>
          <w:rFonts w:ascii="Times New Roman" w:hAnsi="Times New Roman" w:cs="Times New Roman"/>
          <w:sz w:val="24"/>
          <w:szCs w:val="24"/>
        </w:rPr>
        <w:t>0d26ba2626945a50317c6a1d4efdf777605e38e0</w:t>
      </w:r>
    </w:p>
    <w:p w14:paraId="2A50D480" w14:textId="04B9F8C7" w:rsidR="00710E1A" w:rsidRPr="00B95A59" w:rsidRDefault="00B95A59" w:rsidP="00710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Commit #: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C0A" w:rsidRPr="00AB1C0A">
        <w:rPr>
          <w:rFonts w:ascii="Times New Roman" w:hAnsi="Times New Roman" w:cs="Times New Roman"/>
          <w:sz w:val="24"/>
          <w:szCs w:val="24"/>
        </w:rPr>
        <w:t>f682830b65bd34f438d48d00dd4a7c507ac4f570</w:t>
      </w:r>
    </w:p>
    <w:p w14:paraId="42D19551" w14:textId="79F4EF1D" w:rsidR="00710E1A" w:rsidRPr="00B95A59" w:rsidRDefault="00710E1A" w:rsidP="007B6D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85B8D" w14:textId="3EDB2970" w:rsidR="00D33A68" w:rsidRPr="00B95A59" w:rsidRDefault="00A174D5" w:rsidP="00D33A68">
      <w:pPr>
        <w:pStyle w:val="Subtitle"/>
        <w:numPr>
          <w:ilvl w:val="0"/>
          <w:numId w:val="33"/>
        </w:numPr>
        <w:rPr>
          <w:rFonts w:ascii="Times New Roman" w:hAnsi="Times New Roman" w:cs="Times New Roman"/>
        </w:rPr>
      </w:pPr>
      <w:r w:rsidRPr="00B95A59">
        <w:rPr>
          <w:rFonts w:ascii="Times New Roman" w:hAnsi="Times New Roman" w:cs="Times New Roman"/>
        </w:rPr>
        <w:t>Pull-Up</w:t>
      </w:r>
      <w:r w:rsidR="00016B77" w:rsidRPr="00B95A59">
        <w:rPr>
          <w:rFonts w:ascii="Times New Roman" w:hAnsi="Times New Roman" w:cs="Times New Roman"/>
        </w:rPr>
        <w:t xml:space="preserve"> Method</w:t>
      </w:r>
    </w:p>
    <w:p w14:paraId="5AC62CAF" w14:textId="15B65806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Description of Change made: </w:t>
      </w:r>
    </w:p>
    <w:p w14:paraId="0F5B90C2" w14:textId="5AF05486" w:rsidR="00175ACB" w:rsidRPr="00B95A59" w:rsidRDefault="00175ACB" w:rsidP="00D33A68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This refactoring technique was employed to remove </w:t>
      </w:r>
      <w:r w:rsidR="00A174D5" w:rsidRPr="00B95A59">
        <w:rPr>
          <w:rFonts w:ascii="Times New Roman" w:hAnsi="Times New Roman" w:cs="Times New Roman"/>
          <w:sz w:val="24"/>
          <w:szCs w:val="24"/>
        </w:rPr>
        <w:t>code duplication in sub-classes.</w:t>
      </w:r>
    </w:p>
    <w:p w14:paraId="7FAD2032" w14:textId="6C57626E" w:rsidR="00D33A68" w:rsidRPr="00B95A59" w:rsidRDefault="00D33A68" w:rsidP="00D33A68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participating classes are: </w:t>
      </w:r>
      <w:proofErr w:type="spellStart"/>
      <w:r w:rsidR="00175ACB" w:rsidRPr="00B95A59">
        <w:rPr>
          <w:rFonts w:ascii="Times New Roman" w:hAnsi="Times New Roman" w:cs="Times New Roman"/>
          <w:b/>
          <w:bCs/>
          <w:sz w:val="24"/>
          <w:szCs w:val="24"/>
        </w:rPr>
        <w:t>BitcoinBlockFlinkInputFormat</w:t>
      </w:r>
      <w:proofErr w:type="spellEnd"/>
      <w:r w:rsidR="00175ACB" w:rsidRPr="00B95A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5ACB" w:rsidRPr="00B95A59">
        <w:rPr>
          <w:rFonts w:ascii="Times New Roman" w:hAnsi="Times New Roman" w:cs="Times New Roman"/>
          <w:b/>
          <w:bCs/>
          <w:sz w:val="24"/>
          <w:szCs w:val="24"/>
        </w:rPr>
        <w:t>BitcoinRawBlockFlinkInputFormat</w:t>
      </w:r>
      <w:proofErr w:type="spellEnd"/>
      <w:r w:rsidR="00175ACB" w:rsidRPr="00B95A5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175ACB" w:rsidRPr="00B95A59">
        <w:rPr>
          <w:rFonts w:ascii="Times New Roman" w:hAnsi="Times New Roman" w:cs="Times New Roman"/>
          <w:b/>
          <w:bCs/>
          <w:sz w:val="24"/>
          <w:szCs w:val="24"/>
        </w:rPr>
        <w:t>BitcoinTransactionFlinkInputFormat</w:t>
      </w:r>
      <w:proofErr w:type="spellEnd"/>
      <w:r w:rsidR="00A174D5" w:rsidRPr="00B95A59">
        <w:rPr>
          <w:rFonts w:ascii="Times New Roman" w:hAnsi="Times New Roman" w:cs="Times New Roman"/>
          <w:sz w:val="24"/>
          <w:szCs w:val="24"/>
        </w:rPr>
        <w:t>.</w:t>
      </w:r>
    </w:p>
    <w:p w14:paraId="6F6808C0" w14:textId="05249215" w:rsidR="00A174D5" w:rsidRPr="00B95A59" w:rsidRDefault="00A174D5" w:rsidP="00D33A68">
      <w:pPr>
        <w:rPr>
          <w:rFonts w:ascii="Times New Roman" w:hAnsi="Times New Roman" w:cs="Times New Roman"/>
          <w:sz w:val="24"/>
          <w:szCs w:val="24"/>
        </w:rPr>
      </w:pPr>
    </w:p>
    <w:p w14:paraId="6704EB7F" w14:textId="739BC9BF" w:rsidR="00A174D5" w:rsidRPr="00B95A59" w:rsidRDefault="00A174D5" w:rsidP="00D33A68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method which’s duplicated across all these classes is: </w:t>
      </w:r>
      <w:proofErr w:type="spellStart"/>
      <w:proofErr w:type="gramStart"/>
      <w:r w:rsidRPr="00B95A59">
        <w:rPr>
          <w:rFonts w:ascii="Times New Roman" w:hAnsi="Times New Roman" w:cs="Times New Roman"/>
          <w:b/>
          <w:bCs/>
          <w:sz w:val="24"/>
          <w:szCs w:val="24"/>
        </w:rPr>
        <w:t>reachedEnd</w:t>
      </w:r>
      <w:proofErr w:type="spellEnd"/>
      <w:r w:rsidRPr="00B95A5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5A5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B90A36" w14:textId="77777777" w:rsidR="00D33A68" w:rsidRPr="00B95A59" w:rsidRDefault="00D33A68" w:rsidP="00D33A68">
      <w:pPr>
        <w:rPr>
          <w:rFonts w:ascii="Times New Roman" w:hAnsi="Times New Roman" w:cs="Times New Roman"/>
          <w:sz w:val="24"/>
          <w:szCs w:val="24"/>
        </w:rPr>
      </w:pPr>
    </w:p>
    <w:p w14:paraId="2AF23DB0" w14:textId="46C892C1" w:rsidR="00010224" w:rsidRPr="00B95A59" w:rsidRDefault="00D33A68" w:rsidP="00D33A68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sz w:val="24"/>
          <w:szCs w:val="24"/>
        </w:rPr>
        <w:t xml:space="preserve">The </w:t>
      </w:r>
      <w:r w:rsidR="00A174D5" w:rsidRPr="00B95A59">
        <w:rPr>
          <w:rFonts w:ascii="Times New Roman" w:hAnsi="Times New Roman" w:cs="Times New Roman"/>
          <w:sz w:val="24"/>
          <w:szCs w:val="24"/>
        </w:rPr>
        <w:t>duplication in code</w:t>
      </w:r>
      <w:r w:rsidRPr="00B95A59">
        <w:rPr>
          <w:rFonts w:ascii="Times New Roman" w:hAnsi="Times New Roman" w:cs="Times New Roman"/>
          <w:sz w:val="24"/>
          <w:szCs w:val="24"/>
        </w:rPr>
        <w:t xml:space="preserve"> was resolved by </w:t>
      </w:r>
      <w:r w:rsidR="00A174D5" w:rsidRPr="00B95A59">
        <w:rPr>
          <w:rFonts w:ascii="Times New Roman" w:hAnsi="Times New Roman" w:cs="Times New Roman"/>
          <w:sz w:val="24"/>
          <w:szCs w:val="24"/>
        </w:rPr>
        <w:t xml:space="preserve">pulling the method up to the Abstract class </w:t>
      </w:r>
      <w:r w:rsidR="005F2093" w:rsidRPr="00B95A5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5F2093" w:rsidRPr="00B95A59">
        <w:rPr>
          <w:rFonts w:ascii="Times New Roman" w:hAnsi="Times New Roman" w:cs="Times New Roman"/>
          <w:b/>
          <w:bCs/>
          <w:sz w:val="24"/>
          <w:szCs w:val="24"/>
        </w:rPr>
        <w:t>AbstractBitcoinFlinkInputFormat</w:t>
      </w:r>
      <w:proofErr w:type="spellEnd"/>
      <w:r w:rsidR="005F2093" w:rsidRPr="00B95A59">
        <w:rPr>
          <w:rFonts w:ascii="Times New Roman" w:hAnsi="Times New Roman" w:cs="Times New Roman"/>
          <w:sz w:val="24"/>
          <w:szCs w:val="24"/>
        </w:rPr>
        <w:t xml:space="preserve"> </w:t>
      </w:r>
      <w:r w:rsidR="00A174D5" w:rsidRPr="00B95A59">
        <w:rPr>
          <w:rFonts w:ascii="Times New Roman" w:hAnsi="Times New Roman" w:cs="Times New Roman"/>
          <w:sz w:val="24"/>
          <w:szCs w:val="24"/>
        </w:rPr>
        <w:t xml:space="preserve">which is extended by all 3 of the </w:t>
      </w:r>
      <w:proofErr w:type="gramStart"/>
      <w:r w:rsidR="005B6C03" w:rsidRPr="00B95A59">
        <w:rPr>
          <w:rFonts w:ascii="Times New Roman" w:hAnsi="Times New Roman" w:cs="Times New Roman"/>
          <w:sz w:val="24"/>
          <w:szCs w:val="24"/>
        </w:rPr>
        <w:t>aforementioned sub-</w:t>
      </w:r>
      <w:proofErr w:type="gramEnd"/>
      <w:r w:rsidR="005B6C03" w:rsidRPr="00B95A59">
        <w:rPr>
          <w:rFonts w:ascii="Times New Roman" w:hAnsi="Times New Roman" w:cs="Times New Roman"/>
          <w:sz w:val="24"/>
          <w:szCs w:val="24"/>
        </w:rPr>
        <w:t>classes.</w:t>
      </w:r>
    </w:p>
    <w:p w14:paraId="49AB05D6" w14:textId="77777777" w:rsidR="00010224" w:rsidRPr="00B95A59" w:rsidRDefault="00010224" w:rsidP="00D33A68">
      <w:pPr>
        <w:rPr>
          <w:rFonts w:ascii="Times New Roman" w:hAnsi="Times New Roman" w:cs="Times New Roman"/>
          <w:sz w:val="24"/>
          <w:szCs w:val="24"/>
        </w:rPr>
      </w:pPr>
    </w:p>
    <w:p w14:paraId="02E8484D" w14:textId="77777777" w:rsidR="005B6C03" w:rsidRPr="00B95A59" w:rsidRDefault="005B6C03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43D95" w14:textId="5351DA11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Relevant Files &amp; Links: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11"/>
        <w:gridCol w:w="3459"/>
        <w:gridCol w:w="4207"/>
        <w:gridCol w:w="2174"/>
      </w:tblGrid>
      <w:tr w:rsidR="004171BD" w:rsidRPr="00B95A59" w14:paraId="5C6AA260" w14:textId="77777777" w:rsidTr="00417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9BB7AEE" w14:textId="77777777" w:rsidR="004171BD" w:rsidRPr="00B95A59" w:rsidRDefault="004171BD" w:rsidP="00417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459" w:type="dxa"/>
          </w:tcPr>
          <w:p w14:paraId="2867FBC4" w14:textId="77777777" w:rsidR="004171BD" w:rsidRPr="00B95A59" w:rsidRDefault="004171BD" w:rsidP="00417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207" w:type="dxa"/>
          </w:tcPr>
          <w:p w14:paraId="3832590F" w14:textId="77777777" w:rsidR="004171BD" w:rsidRPr="00B95A59" w:rsidRDefault="004171BD" w:rsidP="00417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174" w:type="dxa"/>
          </w:tcPr>
          <w:p w14:paraId="036CC798" w14:textId="3DEA7DEA" w:rsidR="004171BD" w:rsidRPr="00B95A59" w:rsidRDefault="004171BD" w:rsidP="00417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Line#</w:t>
            </w:r>
          </w:p>
        </w:tc>
      </w:tr>
      <w:tr w:rsidR="004171BD" w:rsidRPr="00B95A59" w14:paraId="3282525B" w14:textId="77777777" w:rsidTr="0041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bottom"/>
          </w:tcPr>
          <w:p w14:paraId="01E43357" w14:textId="77777777" w:rsidR="004171BD" w:rsidRPr="00B95A59" w:rsidRDefault="004171BD" w:rsidP="004171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3459" w:type="dxa"/>
            <w:vAlign w:val="bottom"/>
          </w:tcPr>
          <w:p w14:paraId="2A924AC0" w14:textId="13FB3760" w:rsidR="004171BD" w:rsidRPr="00B95A59" w:rsidRDefault="004171BD" w:rsidP="0041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.flink.bitcoin</w:t>
            </w:r>
            <w:proofErr w:type="spellEnd"/>
          </w:p>
        </w:tc>
        <w:tc>
          <w:tcPr>
            <w:tcW w:w="4207" w:type="dxa"/>
          </w:tcPr>
          <w:p w14:paraId="494A7FCB" w14:textId="2C478038" w:rsidR="004171BD" w:rsidRPr="00B95A59" w:rsidRDefault="004171BD" w:rsidP="0041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AbstractBitcoinFlinkInputFormat</w:t>
            </w:r>
            <w:proofErr w:type="spellEnd"/>
          </w:p>
        </w:tc>
        <w:tc>
          <w:tcPr>
            <w:tcW w:w="2174" w:type="dxa"/>
          </w:tcPr>
          <w:p w14:paraId="3479E3D4" w14:textId="67ED5C63" w:rsidR="004171BD" w:rsidRPr="00B95A59" w:rsidRDefault="004171BD" w:rsidP="0041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</w:tr>
      <w:tr w:rsidR="004171BD" w:rsidRPr="00B95A59" w14:paraId="65F780ED" w14:textId="77777777" w:rsidTr="004171B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bottom"/>
          </w:tcPr>
          <w:p w14:paraId="4C9E331E" w14:textId="00240C5E" w:rsidR="004171BD" w:rsidRPr="00B95A59" w:rsidRDefault="004171BD" w:rsidP="00417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3459" w:type="dxa"/>
            <w:vAlign w:val="bottom"/>
          </w:tcPr>
          <w:p w14:paraId="6C1BD95E" w14:textId="194CCEE8" w:rsidR="004171BD" w:rsidRPr="00B95A59" w:rsidRDefault="004171BD" w:rsidP="0041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.flink.bitcoin</w:t>
            </w:r>
            <w:proofErr w:type="spellEnd"/>
          </w:p>
        </w:tc>
        <w:tc>
          <w:tcPr>
            <w:tcW w:w="4207" w:type="dxa"/>
          </w:tcPr>
          <w:p w14:paraId="036ED254" w14:textId="1A367F2D" w:rsidR="004171BD" w:rsidRPr="00B95A59" w:rsidRDefault="004171BD" w:rsidP="0041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BitcoinBlockFlinkInputFormat</w:t>
            </w:r>
            <w:proofErr w:type="spellEnd"/>
          </w:p>
        </w:tc>
        <w:tc>
          <w:tcPr>
            <w:tcW w:w="2174" w:type="dxa"/>
          </w:tcPr>
          <w:p w14:paraId="23D9E9FF" w14:textId="17FE2EC3" w:rsidR="004171BD" w:rsidRPr="00B95A59" w:rsidRDefault="004171BD" w:rsidP="0041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4171BD" w:rsidRPr="00B95A59" w14:paraId="004E4580" w14:textId="77777777" w:rsidTr="0041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bottom"/>
          </w:tcPr>
          <w:p w14:paraId="6319EA86" w14:textId="28F33127" w:rsidR="004171BD" w:rsidRPr="00B95A59" w:rsidRDefault="004171BD" w:rsidP="00417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3459" w:type="dxa"/>
            <w:vAlign w:val="bottom"/>
          </w:tcPr>
          <w:p w14:paraId="7446FC21" w14:textId="73D8F5A5" w:rsidR="004171BD" w:rsidRPr="00B95A59" w:rsidRDefault="004171BD" w:rsidP="0041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.flink.bitcoin</w:t>
            </w:r>
            <w:proofErr w:type="spellEnd"/>
          </w:p>
        </w:tc>
        <w:tc>
          <w:tcPr>
            <w:tcW w:w="4207" w:type="dxa"/>
          </w:tcPr>
          <w:p w14:paraId="62437BF1" w14:textId="70D75A8F" w:rsidR="004171BD" w:rsidRPr="00B95A59" w:rsidRDefault="004171BD" w:rsidP="0041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BitcoinRawBlockFlinkInputFormat</w:t>
            </w:r>
            <w:proofErr w:type="spellEnd"/>
          </w:p>
        </w:tc>
        <w:tc>
          <w:tcPr>
            <w:tcW w:w="2174" w:type="dxa"/>
          </w:tcPr>
          <w:p w14:paraId="6B7445AB" w14:textId="7CD42052" w:rsidR="004171BD" w:rsidRPr="00B95A59" w:rsidRDefault="004171BD" w:rsidP="0041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4171BD" w:rsidRPr="00B95A59" w14:paraId="37952902" w14:textId="66A19BBE" w:rsidTr="004171B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bottom"/>
          </w:tcPr>
          <w:p w14:paraId="0AC5CC21" w14:textId="77777777" w:rsidR="004171BD" w:rsidRPr="00B95A59" w:rsidRDefault="004171BD" w:rsidP="004171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color w:val="000000"/>
              </w:rPr>
              <w:t>hadoopcryptoledger</w:t>
            </w:r>
            <w:proofErr w:type="spellEnd"/>
          </w:p>
        </w:tc>
        <w:tc>
          <w:tcPr>
            <w:tcW w:w="3459" w:type="dxa"/>
            <w:vAlign w:val="bottom"/>
          </w:tcPr>
          <w:p w14:paraId="6134D58B" w14:textId="77777777" w:rsidR="004171BD" w:rsidRPr="00B95A59" w:rsidRDefault="004171BD" w:rsidP="0041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95A59">
              <w:rPr>
                <w:rFonts w:ascii="Times New Roman" w:hAnsi="Times New Roman" w:cs="Times New Roman"/>
                <w:color w:val="000000"/>
              </w:rPr>
              <w:t>org.zuinnote</w:t>
            </w:r>
            <w:proofErr w:type="gramEnd"/>
            <w:r w:rsidRPr="00B95A59">
              <w:rPr>
                <w:rFonts w:ascii="Times New Roman" w:hAnsi="Times New Roman" w:cs="Times New Roman"/>
                <w:color w:val="000000"/>
              </w:rPr>
              <w:t>.flink.bitcoin</w:t>
            </w:r>
            <w:proofErr w:type="spellEnd"/>
          </w:p>
        </w:tc>
        <w:tc>
          <w:tcPr>
            <w:tcW w:w="4207" w:type="dxa"/>
          </w:tcPr>
          <w:p w14:paraId="42F1213E" w14:textId="7D485CBB" w:rsidR="004171BD" w:rsidRPr="00B95A59" w:rsidRDefault="004171BD" w:rsidP="0041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A59">
              <w:rPr>
                <w:rFonts w:ascii="Times New Roman" w:hAnsi="Times New Roman" w:cs="Times New Roman"/>
                <w:sz w:val="24"/>
                <w:szCs w:val="24"/>
              </w:rPr>
              <w:t>BitcoinTransactionFlinkInputFormat</w:t>
            </w:r>
            <w:proofErr w:type="spellEnd"/>
          </w:p>
        </w:tc>
        <w:tc>
          <w:tcPr>
            <w:tcW w:w="2174" w:type="dxa"/>
          </w:tcPr>
          <w:p w14:paraId="60E0B425" w14:textId="2911F9ED" w:rsidR="004171BD" w:rsidRPr="00B95A59" w:rsidRDefault="004171BD" w:rsidP="0041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</w:tr>
    </w:tbl>
    <w:p w14:paraId="55CCFE5D" w14:textId="77777777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71ED6" w14:textId="19721974" w:rsidR="00D33A68" w:rsidRPr="00B95A59" w:rsidRDefault="00D33A68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proofErr w:type="spellStart"/>
      <w:r w:rsidRPr="00B95A59">
        <w:rPr>
          <w:rFonts w:ascii="Times New Roman" w:hAnsi="Times New Roman" w:cs="Times New Roman"/>
          <w:sz w:val="24"/>
          <w:szCs w:val="24"/>
        </w:rPr>
        <w:t>refactoring_</w:t>
      </w:r>
      <w:r w:rsidR="008A2BBD" w:rsidRPr="00B95A59">
        <w:rPr>
          <w:rFonts w:ascii="Times New Roman" w:hAnsi="Times New Roman" w:cs="Times New Roman"/>
          <w:sz w:val="24"/>
          <w:szCs w:val="24"/>
        </w:rPr>
        <w:t>implementation</w:t>
      </w:r>
      <w:r w:rsidRPr="00B95A59">
        <w:rPr>
          <w:rFonts w:ascii="Times New Roman" w:hAnsi="Times New Roman" w:cs="Times New Roman"/>
          <w:sz w:val="24"/>
          <w:szCs w:val="24"/>
        </w:rPr>
        <w:t>_smells</w:t>
      </w:r>
      <w:proofErr w:type="spellEnd"/>
    </w:p>
    <w:p w14:paraId="12EDAF3D" w14:textId="77777777" w:rsidR="00AE760D" w:rsidRDefault="00AE760D" w:rsidP="00D33A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C3FAA" w14:textId="6431CDA3" w:rsidR="00AE760D" w:rsidRDefault="00AE760D" w:rsidP="00D33A68">
      <w:pPr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b/>
          <w:bCs/>
          <w:sz w:val="24"/>
          <w:szCs w:val="24"/>
        </w:rPr>
        <w:t>Commit#:</w:t>
      </w:r>
      <w:r w:rsidR="00B21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071" w:rsidRPr="00B21071">
        <w:rPr>
          <w:rFonts w:ascii="Times New Roman" w:hAnsi="Times New Roman" w:cs="Times New Roman"/>
          <w:sz w:val="24"/>
          <w:szCs w:val="24"/>
        </w:rPr>
        <w:t>2da51bffaa6e3b19993f23cf62d26c0f877ff008</w:t>
      </w:r>
    </w:p>
    <w:p w14:paraId="65AADAF3" w14:textId="669E9C54" w:rsidR="00B37519" w:rsidRDefault="00B37519" w:rsidP="00D33A68">
      <w:pPr>
        <w:rPr>
          <w:rFonts w:ascii="Times New Roman" w:hAnsi="Times New Roman" w:cs="Times New Roman"/>
          <w:sz w:val="24"/>
          <w:szCs w:val="24"/>
        </w:rPr>
      </w:pPr>
    </w:p>
    <w:p w14:paraId="4C1C64AB" w14:textId="77777777" w:rsidR="00B37519" w:rsidRPr="00657B77" w:rsidRDefault="00B37519" w:rsidP="00B37519">
      <w:pPr>
        <w:rPr>
          <w:rFonts w:ascii="Times New Roman" w:hAnsi="Times New Roman" w:cs="Times New Roman"/>
          <w:color w:val="418AB3" w:themeColor="accent1"/>
          <w:sz w:val="24"/>
          <w:szCs w:val="24"/>
        </w:rPr>
      </w:pPr>
      <w:r w:rsidRPr="00657B77">
        <w:rPr>
          <w:rFonts w:ascii="Times New Roman" w:hAnsi="Times New Roman" w:cs="Times New Roman"/>
          <w:sz w:val="24"/>
          <w:szCs w:val="24"/>
        </w:rPr>
        <w:t xml:space="preserve">URL to GitHub Issue: </w:t>
      </w:r>
      <w:hyperlink r:id="rId20" w:history="1">
        <w:r w:rsidRPr="00657B77">
          <w:rPr>
            <w:rStyle w:val="Hyperlink"/>
            <w:rFonts w:ascii="Times New Roman" w:hAnsi="Times New Roman" w:cs="Times New Roman"/>
            <w:color w:val="418AB3" w:themeColor="accent1"/>
            <w:sz w:val="24"/>
            <w:szCs w:val="24"/>
          </w:rPr>
          <w:t>https://github.com/ZuInnoTe/hadoopcryptoledger/issues/87</w:t>
        </w:r>
      </w:hyperlink>
    </w:p>
    <w:p w14:paraId="784EC1AB" w14:textId="77777777" w:rsidR="00B37519" w:rsidRPr="00657B77" w:rsidRDefault="00B37519" w:rsidP="00B37519">
      <w:pPr>
        <w:rPr>
          <w:rFonts w:ascii="Times New Roman" w:hAnsi="Times New Roman" w:cs="Times New Roman"/>
          <w:color w:val="418AB3" w:themeColor="accent1"/>
          <w:sz w:val="24"/>
          <w:szCs w:val="24"/>
        </w:rPr>
      </w:pPr>
    </w:p>
    <w:p w14:paraId="0068BD41" w14:textId="77777777" w:rsidR="00B37519" w:rsidRDefault="00B37519" w:rsidP="00B37519">
      <w:pPr>
        <w:rPr>
          <w:rFonts w:ascii="Times New Roman" w:hAnsi="Times New Roman" w:cs="Times New Roman"/>
          <w:sz w:val="24"/>
          <w:szCs w:val="24"/>
        </w:rPr>
      </w:pPr>
      <w:r w:rsidRPr="00657B77">
        <w:rPr>
          <w:rFonts w:ascii="Times New Roman" w:hAnsi="Times New Roman" w:cs="Times New Roman"/>
          <w:sz w:val="24"/>
          <w:szCs w:val="24"/>
        </w:rPr>
        <w:t xml:space="preserve">Pull Request URL: </w:t>
      </w:r>
      <w:hyperlink r:id="rId21" w:history="1">
        <w:r w:rsidRPr="00FF0594">
          <w:rPr>
            <w:rStyle w:val="Hyperlink"/>
            <w:rFonts w:ascii="Times New Roman" w:hAnsi="Times New Roman" w:cs="Times New Roman"/>
            <w:color w:val="418AB3" w:themeColor="accent1"/>
            <w:sz w:val="24"/>
            <w:szCs w:val="24"/>
          </w:rPr>
          <w:t>https://github.com/ZuInnoTe/hadoopcryptoledger/pull/88</w:t>
        </w:r>
      </w:hyperlink>
    </w:p>
    <w:p w14:paraId="630D4238" w14:textId="77777777" w:rsidR="00710E1A" w:rsidRPr="00B95A59" w:rsidRDefault="00710E1A" w:rsidP="00D33A68">
      <w:pPr>
        <w:rPr>
          <w:rFonts w:ascii="Times New Roman" w:hAnsi="Times New Roman" w:cs="Times New Roman"/>
        </w:rPr>
      </w:pPr>
    </w:p>
    <w:p w14:paraId="302F3BF5" w14:textId="22613409" w:rsidR="002600D6" w:rsidRPr="00B95A59" w:rsidRDefault="002600D6" w:rsidP="002600D6">
      <w:pPr>
        <w:pStyle w:val="Heading1"/>
        <w:jc w:val="center"/>
        <w:rPr>
          <w:rFonts w:ascii="Times New Roman" w:hAnsi="Times New Roman" w:cs="Times New Roman"/>
          <w:b/>
          <w:bCs w:val="0"/>
          <w:sz w:val="32"/>
          <w:szCs w:val="36"/>
        </w:rPr>
      </w:pPr>
      <w:r w:rsidRPr="00B95A59">
        <w:rPr>
          <w:rFonts w:ascii="Times New Roman" w:hAnsi="Times New Roman" w:cs="Times New Roman"/>
          <w:b/>
          <w:bCs w:val="0"/>
          <w:sz w:val="32"/>
          <w:szCs w:val="36"/>
        </w:rPr>
        <w:t>Citations</w:t>
      </w:r>
    </w:p>
    <w:p w14:paraId="18A5706A" w14:textId="1DD65ABE" w:rsidR="002600D6" w:rsidRPr="00B95A59" w:rsidRDefault="002600D6" w:rsidP="002600D6">
      <w:pPr>
        <w:rPr>
          <w:rFonts w:ascii="Times New Roman" w:hAnsi="Times New Roman" w:cs="Times New Roman"/>
        </w:rPr>
      </w:pPr>
    </w:p>
    <w:p w14:paraId="657C81E3" w14:textId="353DBAAC" w:rsidR="007F7395" w:rsidRPr="00B95A59" w:rsidRDefault="004B2751" w:rsidP="007F7395">
      <w:pPr>
        <w:pStyle w:val="ListParagraph"/>
        <w:numPr>
          <w:ilvl w:val="0"/>
          <w:numId w:val="11"/>
        </w:numPr>
        <w:ind w:left="867" w:hanging="510"/>
        <w:rPr>
          <w:rFonts w:ascii="Times New Roman" w:hAnsi="Times New Roman" w:cs="Times New Roman"/>
          <w:sz w:val="24"/>
          <w:szCs w:val="24"/>
        </w:rPr>
      </w:pPr>
      <w:r w:rsidRPr="00B95A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"A Taxonomy of Software Smells", </w:t>
      </w:r>
      <w:r w:rsidRPr="00B95A5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Tusharma.in</w:t>
      </w:r>
      <w:r w:rsidRPr="00B95A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2022. [Online]. Available: https://tusharma.in/smells/. [Accessed: </w:t>
      </w:r>
      <w:r w:rsidR="00680F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</w:t>
      </w:r>
      <w:r w:rsidRPr="00B95A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="001236CF" w:rsidRPr="00B95A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</w:t>
      </w:r>
      <w:r w:rsidRPr="00B95A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- 2022].</w:t>
      </w:r>
    </w:p>
    <w:p w14:paraId="52E32A63" w14:textId="41FDFA1D" w:rsidR="00E84CF0" w:rsidRPr="00B95A59" w:rsidRDefault="007F7395" w:rsidP="007F739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5A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“Refactoring and Design Patterns,” </w:t>
      </w:r>
      <w:proofErr w:type="spellStart"/>
      <w:proofErr w:type="gramStart"/>
      <w:r w:rsidRPr="00B95A59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refactoring.guru</w:t>
      </w:r>
      <w:proofErr w:type="spellEnd"/>
      <w:proofErr w:type="gramEnd"/>
      <w:r w:rsidRPr="00B95A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[Online]. Available: https://refactoring.guru/. [Accessed: 22-Mar-2022]</w:t>
      </w:r>
    </w:p>
    <w:sectPr w:rsidR="00E84CF0" w:rsidRPr="00B95A59" w:rsidSect="00D33A68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1077" w:right="1440" w:bottom="1077" w:left="1440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3FB3" w14:textId="77777777" w:rsidR="008B1A1B" w:rsidRDefault="008B1A1B">
      <w:r>
        <w:separator/>
      </w:r>
    </w:p>
  </w:endnote>
  <w:endnote w:type="continuationSeparator" w:id="0">
    <w:p w14:paraId="18C969A8" w14:textId="77777777" w:rsidR="008B1A1B" w:rsidRDefault="008B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E050" w14:textId="77777777" w:rsidR="00172D10" w:rsidRDefault="00172D10">
    <w:pPr>
      <w:jc w:val="right"/>
    </w:pPr>
  </w:p>
  <w:p w14:paraId="671E25BE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F69200" w:themeColor="accent3"/>
      </w:rPr>
      <w:sym w:font="Wingdings 2" w:char="F097"/>
    </w:r>
  </w:p>
  <w:p w14:paraId="0A9ACB3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18AB3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A07AE" w14:textId="77777777" w:rsidR="005D120C" w:rsidRPr="005D120C" w:rsidRDefault="005D120C">
        <w:pPr>
          <w:pStyle w:val="Footer"/>
          <w:jc w:val="center"/>
          <w:rPr>
            <w:color w:val="418AB3" w:themeColor="accent1"/>
          </w:rPr>
        </w:pPr>
        <w:r w:rsidRPr="005D120C">
          <w:rPr>
            <w:color w:val="418AB3" w:themeColor="accent1"/>
          </w:rPr>
          <w:fldChar w:fldCharType="begin"/>
        </w:r>
        <w:r w:rsidRPr="005D120C">
          <w:rPr>
            <w:color w:val="418AB3" w:themeColor="accent1"/>
          </w:rPr>
          <w:instrText xml:space="preserve"> PAGE   \* MERGEFORMAT </w:instrText>
        </w:r>
        <w:r w:rsidRPr="005D120C">
          <w:rPr>
            <w:color w:val="418AB3" w:themeColor="accent1"/>
          </w:rPr>
          <w:fldChar w:fldCharType="separate"/>
        </w:r>
        <w:r w:rsidR="00DB0EF4">
          <w:rPr>
            <w:noProof/>
            <w:color w:val="418AB3" w:themeColor="accent1"/>
          </w:rPr>
          <w:t>1</w:t>
        </w:r>
        <w:r w:rsidRPr="005D120C">
          <w:rPr>
            <w:noProof/>
            <w:color w:val="418AB3" w:themeColor="accent1"/>
          </w:rPr>
          <w:fldChar w:fldCharType="end"/>
        </w:r>
      </w:p>
    </w:sdtContent>
  </w:sdt>
  <w:p w14:paraId="02956AD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F3AB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BB1561" wp14:editId="6F300B8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049215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38000F" wp14:editId="7C66FF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3531" w14:textId="77777777" w:rsidR="008B1A1B" w:rsidRDefault="008B1A1B">
      <w:r>
        <w:separator/>
      </w:r>
    </w:p>
  </w:footnote>
  <w:footnote w:type="continuationSeparator" w:id="0">
    <w:p w14:paraId="61828ADA" w14:textId="77777777" w:rsidR="008B1A1B" w:rsidRDefault="008B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18AB3" w:themeColor="accent1"/>
      </w:rPr>
      <w:alias w:val="Document title:"/>
      <w:tag w:val="Document title:"/>
      <w:id w:val="-1396499233"/>
      <w:placeholder>
        <w:docPart w:val="9608E638C0D24D219CBA0544BBF44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53796C05" w14:textId="54BC116F" w:rsidR="00172D10" w:rsidRDefault="00A41BC5">
        <w:pPr>
          <w:jc w:val="center"/>
          <w:rPr>
            <w:color w:val="DDDDDD" w:themeColor="background2"/>
          </w:rPr>
        </w:pPr>
        <w:proofErr w:type="spellStart"/>
        <w:r>
          <w:rPr>
            <w:color w:val="418AB3" w:themeColor="accent1"/>
          </w:rPr>
          <w:t>HadoopCryptoLedger</w:t>
        </w:r>
        <w:proofErr w:type="spellEnd"/>
      </w:p>
    </w:sdtContent>
  </w:sdt>
  <w:p w14:paraId="7431DAD3" w14:textId="77777777" w:rsidR="00172D10" w:rsidRPr="005D120C" w:rsidRDefault="008B1A1B">
    <w:pPr>
      <w:jc w:val="center"/>
      <w:rPr>
        <w:color w:val="5E5E5E" w:themeColor="text2"/>
      </w:rPr>
    </w:pPr>
    <w:sdt>
      <w:sdtPr>
        <w:rPr>
          <w:color w:val="5E5E5E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9B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674113" wp14:editId="14381CF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12D565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540C8"/>
    <w:multiLevelType w:val="hybridMultilevel"/>
    <w:tmpl w:val="FB9C39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B594E"/>
    <w:multiLevelType w:val="hybridMultilevel"/>
    <w:tmpl w:val="8CE21C66"/>
    <w:lvl w:ilvl="0" w:tplc="F78C5B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A26878"/>
    <w:multiLevelType w:val="hybridMultilevel"/>
    <w:tmpl w:val="CEB0BC00"/>
    <w:lvl w:ilvl="0" w:tplc="B4549CF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17D61"/>
    <w:multiLevelType w:val="hybridMultilevel"/>
    <w:tmpl w:val="A38A5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D35F1"/>
    <w:multiLevelType w:val="hybridMultilevel"/>
    <w:tmpl w:val="5B6CAA62"/>
    <w:lvl w:ilvl="0" w:tplc="5C0CC11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1809DC"/>
    <w:multiLevelType w:val="hybridMultilevel"/>
    <w:tmpl w:val="F7540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E09D7"/>
    <w:multiLevelType w:val="hybridMultilevel"/>
    <w:tmpl w:val="55483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E204A"/>
    <w:multiLevelType w:val="hybridMultilevel"/>
    <w:tmpl w:val="43F45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2C582E"/>
    <w:multiLevelType w:val="hybridMultilevel"/>
    <w:tmpl w:val="63646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E70CB"/>
    <w:multiLevelType w:val="hybridMultilevel"/>
    <w:tmpl w:val="C54C9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A59E5"/>
    <w:multiLevelType w:val="hybridMultilevel"/>
    <w:tmpl w:val="FAA2A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95265"/>
    <w:multiLevelType w:val="hybridMultilevel"/>
    <w:tmpl w:val="8C24BB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E51112"/>
    <w:multiLevelType w:val="hybridMultilevel"/>
    <w:tmpl w:val="0DF603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445D6"/>
    <w:multiLevelType w:val="hybridMultilevel"/>
    <w:tmpl w:val="2904DF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7700A4"/>
    <w:multiLevelType w:val="hybridMultilevel"/>
    <w:tmpl w:val="9A02B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94E94"/>
    <w:multiLevelType w:val="hybridMultilevel"/>
    <w:tmpl w:val="7A045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40255"/>
    <w:multiLevelType w:val="hybridMultilevel"/>
    <w:tmpl w:val="31AE4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97267"/>
    <w:multiLevelType w:val="hybridMultilevel"/>
    <w:tmpl w:val="79E4A222"/>
    <w:lvl w:ilvl="0" w:tplc="F01632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231904"/>
    <w:multiLevelType w:val="hybridMultilevel"/>
    <w:tmpl w:val="4E1C032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325D47"/>
    <w:multiLevelType w:val="hybridMultilevel"/>
    <w:tmpl w:val="7CD45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0624F"/>
    <w:multiLevelType w:val="hybridMultilevel"/>
    <w:tmpl w:val="5694D652"/>
    <w:lvl w:ilvl="0" w:tplc="C3EE03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567A3"/>
    <w:multiLevelType w:val="hybridMultilevel"/>
    <w:tmpl w:val="F27ABB3C"/>
    <w:lvl w:ilvl="0" w:tplc="5C0CC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95611"/>
    <w:multiLevelType w:val="hybridMultilevel"/>
    <w:tmpl w:val="1A347C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796F49"/>
    <w:multiLevelType w:val="multilevel"/>
    <w:tmpl w:val="26D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3A4C48"/>
    <w:multiLevelType w:val="hybridMultilevel"/>
    <w:tmpl w:val="5AFAC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0"/>
  </w:num>
  <w:num w:numId="13">
    <w:abstractNumId w:val="31"/>
  </w:num>
  <w:num w:numId="14">
    <w:abstractNumId w:val="28"/>
  </w:num>
  <w:num w:numId="15">
    <w:abstractNumId w:val="17"/>
  </w:num>
  <w:num w:numId="16">
    <w:abstractNumId w:val="32"/>
  </w:num>
  <w:num w:numId="17">
    <w:abstractNumId w:val="14"/>
  </w:num>
  <w:num w:numId="18">
    <w:abstractNumId w:val="33"/>
  </w:num>
  <w:num w:numId="19">
    <w:abstractNumId w:val="19"/>
  </w:num>
  <w:num w:numId="20">
    <w:abstractNumId w:val="34"/>
  </w:num>
  <w:num w:numId="21">
    <w:abstractNumId w:val="16"/>
  </w:num>
  <w:num w:numId="22">
    <w:abstractNumId w:val="29"/>
  </w:num>
  <w:num w:numId="23">
    <w:abstractNumId w:val="18"/>
  </w:num>
  <w:num w:numId="24">
    <w:abstractNumId w:val="25"/>
  </w:num>
  <w:num w:numId="25">
    <w:abstractNumId w:val="12"/>
  </w:num>
  <w:num w:numId="26">
    <w:abstractNumId w:val="23"/>
  </w:num>
  <w:num w:numId="27">
    <w:abstractNumId w:val="13"/>
  </w:num>
  <w:num w:numId="28">
    <w:abstractNumId w:val="15"/>
  </w:num>
  <w:num w:numId="29">
    <w:abstractNumId w:val="26"/>
  </w:num>
  <w:num w:numId="30">
    <w:abstractNumId w:val="24"/>
  </w:num>
  <w:num w:numId="31">
    <w:abstractNumId w:val="21"/>
  </w:num>
  <w:num w:numId="32">
    <w:abstractNumId w:val="11"/>
  </w:num>
  <w:num w:numId="33">
    <w:abstractNumId w:val="27"/>
  </w:num>
  <w:num w:numId="34">
    <w:abstractNumId w:val="2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9"/>
    <w:rsid w:val="00010224"/>
    <w:rsid w:val="00016B77"/>
    <w:rsid w:val="00017068"/>
    <w:rsid w:val="00027EAA"/>
    <w:rsid w:val="00043684"/>
    <w:rsid w:val="00046909"/>
    <w:rsid w:val="00046993"/>
    <w:rsid w:val="00061ED0"/>
    <w:rsid w:val="00072BD1"/>
    <w:rsid w:val="00094803"/>
    <w:rsid w:val="000979B0"/>
    <w:rsid w:val="000A4E8D"/>
    <w:rsid w:val="000D5483"/>
    <w:rsid w:val="000E3EFD"/>
    <w:rsid w:val="000F4F25"/>
    <w:rsid w:val="000F5344"/>
    <w:rsid w:val="00105209"/>
    <w:rsid w:val="0011105D"/>
    <w:rsid w:val="001236CF"/>
    <w:rsid w:val="00144C8E"/>
    <w:rsid w:val="00172D10"/>
    <w:rsid w:val="00175ACB"/>
    <w:rsid w:val="001769F2"/>
    <w:rsid w:val="00180C75"/>
    <w:rsid w:val="00183C63"/>
    <w:rsid w:val="00194F61"/>
    <w:rsid w:val="001A0C1A"/>
    <w:rsid w:val="001A2155"/>
    <w:rsid w:val="001A4D9F"/>
    <w:rsid w:val="001B07EE"/>
    <w:rsid w:val="001B0F06"/>
    <w:rsid w:val="001C62C8"/>
    <w:rsid w:val="001D74FA"/>
    <w:rsid w:val="001F4FAB"/>
    <w:rsid w:val="00202812"/>
    <w:rsid w:val="00226416"/>
    <w:rsid w:val="002600D6"/>
    <w:rsid w:val="00260E5B"/>
    <w:rsid w:val="00270A19"/>
    <w:rsid w:val="002A2E02"/>
    <w:rsid w:val="002D243B"/>
    <w:rsid w:val="002E20F4"/>
    <w:rsid w:val="002E4130"/>
    <w:rsid w:val="00302691"/>
    <w:rsid w:val="00333EBB"/>
    <w:rsid w:val="0033736D"/>
    <w:rsid w:val="00341A2B"/>
    <w:rsid w:val="00356515"/>
    <w:rsid w:val="00364944"/>
    <w:rsid w:val="00374C02"/>
    <w:rsid w:val="0038009F"/>
    <w:rsid w:val="003A27E1"/>
    <w:rsid w:val="003D2B95"/>
    <w:rsid w:val="00415C84"/>
    <w:rsid w:val="004171BD"/>
    <w:rsid w:val="00426F60"/>
    <w:rsid w:val="00466282"/>
    <w:rsid w:val="0047686E"/>
    <w:rsid w:val="00481733"/>
    <w:rsid w:val="004905AD"/>
    <w:rsid w:val="0049311C"/>
    <w:rsid w:val="004A74BB"/>
    <w:rsid w:val="004B2751"/>
    <w:rsid w:val="004E3279"/>
    <w:rsid w:val="004F53E9"/>
    <w:rsid w:val="005175F9"/>
    <w:rsid w:val="00541E1C"/>
    <w:rsid w:val="00546311"/>
    <w:rsid w:val="00561054"/>
    <w:rsid w:val="00566A88"/>
    <w:rsid w:val="005747FE"/>
    <w:rsid w:val="005947A0"/>
    <w:rsid w:val="005B6C03"/>
    <w:rsid w:val="005B75A6"/>
    <w:rsid w:val="005D120C"/>
    <w:rsid w:val="005D4E90"/>
    <w:rsid w:val="005F2093"/>
    <w:rsid w:val="006045D9"/>
    <w:rsid w:val="0060662E"/>
    <w:rsid w:val="006430B3"/>
    <w:rsid w:val="00643E85"/>
    <w:rsid w:val="00680F6A"/>
    <w:rsid w:val="00686439"/>
    <w:rsid w:val="00694109"/>
    <w:rsid w:val="006A7528"/>
    <w:rsid w:val="006D2B88"/>
    <w:rsid w:val="006D598E"/>
    <w:rsid w:val="006F0B81"/>
    <w:rsid w:val="00707497"/>
    <w:rsid w:val="00710E1A"/>
    <w:rsid w:val="007173DB"/>
    <w:rsid w:val="007231AB"/>
    <w:rsid w:val="00732598"/>
    <w:rsid w:val="0075116F"/>
    <w:rsid w:val="0075163C"/>
    <w:rsid w:val="007608CD"/>
    <w:rsid w:val="00776B8C"/>
    <w:rsid w:val="00786549"/>
    <w:rsid w:val="007A3E9B"/>
    <w:rsid w:val="007B6D2C"/>
    <w:rsid w:val="007F0D94"/>
    <w:rsid w:val="007F7395"/>
    <w:rsid w:val="00805C11"/>
    <w:rsid w:val="00814823"/>
    <w:rsid w:val="00817C72"/>
    <w:rsid w:val="00853C1B"/>
    <w:rsid w:val="0085671F"/>
    <w:rsid w:val="00883B68"/>
    <w:rsid w:val="008925CC"/>
    <w:rsid w:val="00894BDE"/>
    <w:rsid w:val="008A25CD"/>
    <w:rsid w:val="008A2BBD"/>
    <w:rsid w:val="008B0128"/>
    <w:rsid w:val="008B1A15"/>
    <w:rsid w:val="008B1A1B"/>
    <w:rsid w:val="008B74C5"/>
    <w:rsid w:val="008D5B92"/>
    <w:rsid w:val="008F5585"/>
    <w:rsid w:val="00901939"/>
    <w:rsid w:val="00905846"/>
    <w:rsid w:val="0092166F"/>
    <w:rsid w:val="0095101E"/>
    <w:rsid w:val="0096164A"/>
    <w:rsid w:val="00976987"/>
    <w:rsid w:val="009823B0"/>
    <w:rsid w:val="009A6C04"/>
    <w:rsid w:val="009D397E"/>
    <w:rsid w:val="009F08D3"/>
    <w:rsid w:val="009F7BDC"/>
    <w:rsid w:val="00A070E3"/>
    <w:rsid w:val="00A174D5"/>
    <w:rsid w:val="00A272E4"/>
    <w:rsid w:val="00A3572C"/>
    <w:rsid w:val="00A37186"/>
    <w:rsid w:val="00A41BC5"/>
    <w:rsid w:val="00A42365"/>
    <w:rsid w:val="00A4628C"/>
    <w:rsid w:val="00A750A2"/>
    <w:rsid w:val="00AA3A64"/>
    <w:rsid w:val="00AB1C0A"/>
    <w:rsid w:val="00AE4BAC"/>
    <w:rsid w:val="00AE760D"/>
    <w:rsid w:val="00B14BC5"/>
    <w:rsid w:val="00B16CF4"/>
    <w:rsid w:val="00B20554"/>
    <w:rsid w:val="00B21071"/>
    <w:rsid w:val="00B30B80"/>
    <w:rsid w:val="00B36F4C"/>
    <w:rsid w:val="00B37519"/>
    <w:rsid w:val="00B37CBB"/>
    <w:rsid w:val="00B5250F"/>
    <w:rsid w:val="00B62319"/>
    <w:rsid w:val="00B76B9C"/>
    <w:rsid w:val="00B903A7"/>
    <w:rsid w:val="00B95A59"/>
    <w:rsid w:val="00BD5C31"/>
    <w:rsid w:val="00BE2F1B"/>
    <w:rsid w:val="00C12602"/>
    <w:rsid w:val="00C13B2F"/>
    <w:rsid w:val="00C41F5D"/>
    <w:rsid w:val="00C82966"/>
    <w:rsid w:val="00CB7637"/>
    <w:rsid w:val="00CD0939"/>
    <w:rsid w:val="00CD24A6"/>
    <w:rsid w:val="00CD4008"/>
    <w:rsid w:val="00CD6E3A"/>
    <w:rsid w:val="00CF3F24"/>
    <w:rsid w:val="00D24BC1"/>
    <w:rsid w:val="00D26E42"/>
    <w:rsid w:val="00D33A68"/>
    <w:rsid w:val="00D35A58"/>
    <w:rsid w:val="00D66AD0"/>
    <w:rsid w:val="00DB0EF4"/>
    <w:rsid w:val="00DB1EA2"/>
    <w:rsid w:val="00DB5A25"/>
    <w:rsid w:val="00DC2EB5"/>
    <w:rsid w:val="00E02964"/>
    <w:rsid w:val="00E10407"/>
    <w:rsid w:val="00E3027C"/>
    <w:rsid w:val="00E35489"/>
    <w:rsid w:val="00E815B1"/>
    <w:rsid w:val="00E84CF0"/>
    <w:rsid w:val="00E87700"/>
    <w:rsid w:val="00ED32C0"/>
    <w:rsid w:val="00F04B55"/>
    <w:rsid w:val="00F10216"/>
    <w:rsid w:val="00F23A7A"/>
    <w:rsid w:val="00FB0F12"/>
    <w:rsid w:val="00FB5DA3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0C7BA"/>
  <w15:docId w15:val="{4E20B245-9027-4503-97C7-07278291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18AB3" w:themeFill="accent1"/>
      <w:spacing w:before="36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</w:pPr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464646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18AB3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18AB3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AA3B19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414141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0D6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7231AB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github.com/ZuInnoTe/hadoopcryptoledger/pull/88" TargetMode="External"/><Relationship Id="rId7" Type="http://schemas.openxmlformats.org/officeDocument/2006/relationships/hyperlink" Target="https://www.designite-tools.com/designitejav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ZuInnoTe/hadoopcryptoledger/issues/8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19.png"/><Relationship Id="rId7" Type="http://schemas.openxmlformats.org/officeDocument/2006/relationships/image" Target="media/image120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image" Target="media/image18.svg"/><Relationship Id="rId5" Type="http://schemas.openxmlformats.org/officeDocument/2006/relationships/image" Target="media/image17.png"/><Relationship Id="rId10" Type="http://schemas.openxmlformats.org/officeDocument/2006/relationships/image" Target="media/image14.svg"/><Relationship Id="rId4" Type="http://schemas.openxmlformats.org/officeDocument/2006/relationships/image" Target="media/image20.svg"/><Relationship Id="rId9" Type="http://schemas.openxmlformats.org/officeDocument/2006/relationships/image" Target="media/image13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12" Type="http://schemas.openxmlformats.org/officeDocument/2006/relationships/image" Target="media/image14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6" Type="http://schemas.openxmlformats.org/officeDocument/2006/relationships/image" Target="media/image18.svg"/><Relationship Id="rId11" Type="http://schemas.openxmlformats.org/officeDocument/2006/relationships/image" Target="media/image130.png"/><Relationship Id="rId5" Type="http://schemas.openxmlformats.org/officeDocument/2006/relationships/image" Target="media/image17.png"/><Relationship Id="rId10" Type="http://schemas.openxmlformats.org/officeDocument/2006/relationships/image" Target="media/image120.png"/><Relationship Id="rId4" Type="http://schemas.openxmlformats.org/officeDocument/2006/relationships/image" Target="media/image16.svg"/><Relationship Id="rId9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08E638C0D24D219CBA0544BBF4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E2F4-92CD-4E15-856A-254C462A0FB8}"/>
      </w:docPartPr>
      <w:docPartBody>
        <w:p w:rsidR="004240E3" w:rsidRDefault="00DB6B6C">
          <w:pPr>
            <w:pStyle w:val="9608E638C0D24D219CBA0544BBF445B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C"/>
    <w:rsid w:val="00161190"/>
    <w:rsid w:val="004240E3"/>
    <w:rsid w:val="00A24498"/>
    <w:rsid w:val="00CC2F6D"/>
    <w:rsid w:val="00DB6B6C"/>
    <w:rsid w:val="00E41345"/>
    <w:rsid w:val="00F0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8E638C0D24D219CBA0544BBF445B5">
    <w:name w:val="9608E638C0D24D219CBA0544BBF44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Executiv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21</TotalTime>
  <Pages>13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HadoopCryptoLedger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HadoopCryptoLedger</dc:title>
  <dc:subject>Refactoring Code Smells</dc:subject>
  <dc:creator>welcome</dc:creator>
  <cp:keywords/>
  <dc:description/>
  <cp:lastModifiedBy>Benny Tharigopala</cp:lastModifiedBy>
  <cp:revision>13</cp:revision>
  <cp:lastPrinted>2022-03-25T04:45:00Z</cp:lastPrinted>
  <dcterms:created xsi:type="dcterms:W3CDTF">2022-03-25T04:11:00Z</dcterms:created>
  <dcterms:modified xsi:type="dcterms:W3CDTF">2022-03-25T04:49:00Z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