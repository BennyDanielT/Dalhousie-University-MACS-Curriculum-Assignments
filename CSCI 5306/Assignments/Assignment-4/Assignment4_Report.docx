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A5B3" w14:textId="548D5A29" w:rsidR="00EA3B50" w:rsidRPr="00EA3B50" w:rsidRDefault="00EA3B50" w:rsidP="00EA3B50">
      <w:pPr>
        <w:spacing w:before="0"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val="en-IN" w:eastAsia="en-IN"/>
        </w:rPr>
      </w:pPr>
      <w:r w:rsidRPr="00EA3B50">
        <w:rPr>
          <w:rFonts w:asciiTheme="majorHAnsi" w:eastAsiaTheme="majorEastAsia" w:hAnsiTheme="majorHAnsi" w:cstheme="majorBidi"/>
          <w:caps/>
          <w:noProof/>
          <w:color w:val="0072C6" w:themeColor="accent1"/>
          <w:spacing w:val="14"/>
          <w:sz w:val="64"/>
          <w:szCs w:val="32"/>
        </w:rPr>
        <w:drawing>
          <wp:inline distT="0" distB="0" distL="0" distR="0" wp14:anchorId="1EF65D15" wp14:editId="738F1E61">
            <wp:extent cx="5092995" cy="2830438"/>
            <wp:effectExtent l="0" t="0" r="0" b="8255"/>
            <wp:docPr id="13" name="Picture 1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30" cy="28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B145" w14:textId="77777777" w:rsidR="00EA3B50" w:rsidRPr="00EA3B50" w:rsidRDefault="00EA3B50" w:rsidP="00EA3B50">
      <w:pPr>
        <w:spacing w:before="0"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val="en-IN" w:eastAsia="en-IN"/>
        </w:rPr>
      </w:pPr>
      <w:r w:rsidRPr="00EA3B50">
        <w:rPr>
          <w:rFonts w:eastAsia="Times New Roman" w:cs="Times New Roman"/>
          <w:sz w:val="22"/>
          <w:szCs w:val="22"/>
          <w:lang w:val="en-IN" w:eastAsia="en-IN"/>
        </w:rPr>
        <w:t> </w:t>
      </w:r>
    </w:p>
    <w:p w14:paraId="325F9DFA" w14:textId="77777777" w:rsidR="00EA3B50" w:rsidRPr="00EA3B50" w:rsidRDefault="00EA3B50" w:rsidP="00EA3B50">
      <w:pPr>
        <w:spacing w:before="0"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val="en-IN" w:eastAsia="en-IN"/>
        </w:rPr>
      </w:pPr>
      <w:r w:rsidRPr="00EA3B50">
        <w:rPr>
          <w:rFonts w:eastAsia="Times New Roman" w:cs="Times New Roman"/>
          <w:sz w:val="22"/>
          <w:szCs w:val="22"/>
          <w:lang w:val="en-IN" w:eastAsia="en-IN"/>
        </w:rPr>
        <w:t> </w:t>
      </w:r>
    </w:p>
    <w:p w14:paraId="193C479B" w14:textId="77777777" w:rsidR="00EA3B50" w:rsidRPr="00EA3B50" w:rsidRDefault="00EA3B50" w:rsidP="00EA3B50">
      <w:pPr>
        <w:spacing w:before="0"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val="en-IN" w:eastAsia="en-IN"/>
        </w:rPr>
      </w:pPr>
      <w:r w:rsidRPr="00EA3B50">
        <w:rPr>
          <w:rFonts w:eastAsia="Times New Roman" w:cs="Times New Roman"/>
          <w:sz w:val="22"/>
          <w:szCs w:val="22"/>
          <w:lang w:val="en-IN" w:eastAsia="en-IN"/>
        </w:rPr>
        <w:t> </w:t>
      </w:r>
    </w:p>
    <w:p w14:paraId="3893B93C" w14:textId="77777777" w:rsidR="00EA3B50" w:rsidRPr="00EA3B50" w:rsidRDefault="00EA3B50" w:rsidP="00EA3B50">
      <w:pPr>
        <w:spacing w:before="0"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val="en-IN" w:eastAsia="en-IN"/>
        </w:rPr>
      </w:pPr>
      <w:r w:rsidRPr="00EA3B50">
        <w:rPr>
          <w:rFonts w:eastAsia="Times New Roman" w:cs="Times New Roman"/>
          <w:b/>
          <w:bCs/>
          <w:sz w:val="28"/>
          <w:szCs w:val="28"/>
          <w:u w:val="single"/>
          <w:lang w:eastAsia="en-IN"/>
        </w:rPr>
        <w:t>CSCI 5306 – Applied Program Comprehension</w:t>
      </w:r>
      <w:r w:rsidRPr="00EA3B50">
        <w:rPr>
          <w:rFonts w:eastAsia="Times New Roman" w:cs="Times New Roman"/>
          <w:sz w:val="28"/>
          <w:szCs w:val="28"/>
          <w:lang w:val="en-IN" w:eastAsia="en-IN"/>
        </w:rPr>
        <w:t> </w:t>
      </w:r>
    </w:p>
    <w:p w14:paraId="163607EB" w14:textId="77777777" w:rsidR="00EA3B50" w:rsidRPr="00EA3B50" w:rsidRDefault="00EA3B50" w:rsidP="00EA3B50">
      <w:pPr>
        <w:spacing w:before="0"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val="en-IN" w:eastAsia="en-IN"/>
        </w:rPr>
      </w:pPr>
      <w:r w:rsidRPr="00EA3B50">
        <w:rPr>
          <w:rFonts w:eastAsia="Times New Roman" w:cs="Times New Roman"/>
          <w:sz w:val="28"/>
          <w:szCs w:val="28"/>
          <w:lang w:val="en-IN" w:eastAsia="en-IN"/>
        </w:rPr>
        <w:t> </w:t>
      </w:r>
    </w:p>
    <w:p w14:paraId="31DA8309" w14:textId="77777777" w:rsidR="00EA3B50" w:rsidRPr="00EA3B50" w:rsidRDefault="00EA3B50" w:rsidP="00EA3B50">
      <w:pPr>
        <w:spacing w:before="0"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val="en-IN" w:eastAsia="en-IN"/>
        </w:rPr>
      </w:pPr>
      <w:r w:rsidRPr="00EA3B50">
        <w:rPr>
          <w:rFonts w:eastAsia="Times New Roman" w:cs="Times New Roman"/>
          <w:sz w:val="28"/>
          <w:szCs w:val="28"/>
          <w:lang w:val="en-IN" w:eastAsia="en-IN"/>
        </w:rPr>
        <w:t> </w:t>
      </w:r>
    </w:p>
    <w:p w14:paraId="26E1C0BF" w14:textId="77777777" w:rsidR="00EA3B50" w:rsidRPr="000168DB" w:rsidRDefault="00EA3B50" w:rsidP="00EA3B50">
      <w:pPr>
        <w:spacing w:before="0" w:after="0" w:line="240" w:lineRule="auto"/>
        <w:jc w:val="center"/>
        <w:textAlignment w:val="baseline"/>
        <w:rPr>
          <w:rFonts w:ascii="Lucida Console" w:eastAsia="Times New Roman" w:hAnsi="Lucida Console" w:cs="Times New Roman"/>
          <w:sz w:val="28"/>
          <w:szCs w:val="28"/>
          <w:lang w:val="en-IN" w:eastAsia="en-IN"/>
        </w:rPr>
      </w:pPr>
      <w:r w:rsidRPr="000168DB">
        <w:rPr>
          <w:rFonts w:ascii="Lucida Console" w:eastAsia="Times New Roman" w:hAnsi="Lucida Console" w:cs="Times New Roman"/>
          <w:sz w:val="28"/>
          <w:szCs w:val="28"/>
          <w:lang w:eastAsia="en-IN"/>
        </w:rPr>
        <w:t>Instructor – Dr. Tami Meredith</w:t>
      </w:r>
      <w:r w:rsidRPr="000168DB">
        <w:rPr>
          <w:rFonts w:ascii="Lucida Console" w:eastAsia="Times New Roman" w:hAnsi="Lucida Console" w:cs="Times New Roman"/>
          <w:sz w:val="28"/>
          <w:szCs w:val="28"/>
          <w:lang w:val="en-IN" w:eastAsia="en-IN"/>
        </w:rPr>
        <w:t> </w:t>
      </w:r>
    </w:p>
    <w:p w14:paraId="3DAC1603" w14:textId="77777777" w:rsidR="00EA3B50" w:rsidRPr="000168DB" w:rsidRDefault="00EA3B50" w:rsidP="00EA3B50">
      <w:pPr>
        <w:spacing w:before="0" w:after="0" w:line="240" w:lineRule="auto"/>
        <w:jc w:val="center"/>
        <w:textAlignment w:val="baseline"/>
        <w:rPr>
          <w:rFonts w:ascii="Lucida Console" w:eastAsia="Times New Roman" w:hAnsi="Lucida Console" w:cs="Times New Roman"/>
          <w:sz w:val="28"/>
          <w:szCs w:val="28"/>
          <w:lang w:val="en-IN" w:eastAsia="en-IN"/>
        </w:rPr>
      </w:pPr>
      <w:r w:rsidRPr="000168DB">
        <w:rPr>
          <w:rFonts w:ascii="Lucida Console" w:eastAsia="Times New Roman" w:hAnsi="Lucida Console" w:cs="Times New Roman"/>
          <w:sz w:val="28"/>
          <w:szCs w:val="28"/>
          <w:lang w:val="en-IN" w:eastAsia="en-IN"/>
        </w:rPr>
        <w:t> </w:t>
      </w:r>
    </w:p>
    <w:p w14:paraId="0DD53487" w14:textId="77777777" w:rsidR="00EA3B50" w:rsidRPr="000168DB" w:rsidRDefault="00EA3B50" w:rsidP="00EA3B50">
      <w:pPr>
        <w:spacing w:before="0" w:after="0" w:line="240" w:lineRule="auto"/>
        <w:jc w:val="center"/>
        <w:textAlignment w:val="baseline"/>
        <w:rPr>
          <w:rFonts w:ascii="Lucida Console" w:eastAsia="Times New Roman" w:hAnsi="Lucida Console" w:cs="Times New Roman"/>
          <w:sz w:val="28"/>
          <w:szCs w:val="28"/>
          <w:lang w:val="en-IN" w:eastAsia="en-IN"/>
        </w:rPr>
      </w:pPr>
      <w:r w:rsidRPr="000168DB">
        <w:rPr>
          <w:rFonts w:ascii="Lucida Console" w:eastAsia="Times New Roman" w:hAnsi="Lucida Console" w:cs="Times New Roman"/>
          <w:sz w:val="28"/>
          <w:szCs w:val="28"/>
          <w:lang w:val="en-IN" w:eastAsia="en-IN"/>
        </w:rPr>
        <w:t> </w:t>
      </w:r>
    </w:p>
    <w:p w14:paraId="474CE4CD" w14:textId="11C1F4C4" w:rsidR="00EA3B50" w:rsidRPr="000168DB" w:rsidRDefault="00EA3B50" w:rsidP="00EA3B50">
      <w:pPr>
        <w:spacing w:before="0" w:after="0" w:line="240" w:lineRule="auto"/>
        <w:jc w:val="center"/>
        <w:textAlignment w:val="baseline"/>
        <w:rPr>
          <w:rFonts w:ascii="Lucida Console" w:eastAsia="Times New Roman" w:hAnsi="Lucida Console" w:cs="Times New Roman"/>
          <w:sz w:val="28"/>
          <w:szCs w:val="28"/>
          <w:lang w:val="en-IN" w:eastAsia="en-IN"/>
        </w:rPr>
      </w:pPr>
      <w:r w:rsidRPr="000168DB">
        <w:rPr>
          <w:rFonts w:ascii="Lucida Console" w:eastAsia="Times New Roman" w:hAnsi="Lucida Console" w:cs="Times New Roman"/>
          <w:sz w:val="28"/>
          <w:szCs w:val="28"/>
          <w:lang w:eastAsia="en-IN"/>
        </w:rPr>
        <w:t xml:space="preserve">Assignment – </w:t>
      </w:r>
      <w:r w:rsidR="00C21747">
        <w:rPr>
          <w:rFonts w:ascii="Lucida Console" w:eastAsia="Times New Roman" w:hAnsi="Lucida Console" w:cs="Times New Roman"/>
          <w:sz w:val="28"/>
          <w:szCs w:val="28"/>
          <w:lang w:eastAsia="en-IN"/>
        </w:rPr>
        <w:t>4</w:t>
      </w:r>
      <w:r w:rsidRPr="000168DB">
        <w:rPr>
          <w:rFonts w:ascii="Lucida Console" w:eastAsia="Times New Roman" w:hAnsi="Lucida Console" w:cs="Times New Roman"/>
          <w:sz w:val="28"/>
          <w:szCs w:val="28"/>
          <w:lang w:val="en-IN" w:eastAsia="en-IN"/>
        </w:rPr>
        <w:t> </w:t>
      </w:r>
    </w:p>
    <w:p w14:paraId="6BF26A6E" w14:textId="77777777" w:rsidR="00EA3B50" w:rsidRPr="000168DB" w:rsidRDefault="00EA3B50" w:rsidP="00EA3B50">
      <w:pPr>
        <w:spacing w:before="0" w:after="0" w:line="240" w:lineRule="auto"/>
        <w:textAlignment w:val="baseline"/>
        <w:rPr>
          <w:rFonts w:ascii="Lucida Console" w:eastAsia="Times New Roman" w:hAnsi="Lucida Console" w:cs="Times New Roman"/>
          <w:sz w:val="28"/>
          <w:szCs w:val="28"/>
          <w:lang w:val="en-IN" w:eastAsia="en-IN"/>
        </w:rPr>
      </w:pPr>
      <w:r w:rsidRPr="000168DB">
        <w:rPr>
          <w:rFonts w:ascii="Lucida Console" w:eastAsia="Times New Roman" w:hAnsi="Lucida Console" w:cs="Times New Roman"/>
          <w:sz w:val="28"/>
          <w:szCs w:val="28"/>
          <w:lang w:val="en-IN" w:eastAsia="en-IN"/>
        </w:rPr>
        <w:t> </w:t>
      </w:r>
    </w:p>
    <w:p w14:paraId="4DE9F59F" w14:textId="77777777" w:rsidR="00EA3B50" w:rsidRPr="00EA3B50" w:rsidRDefault="00EA3B50" w:rsidP="00EA3B50">
      <w:pPr>
        <w:spacing w:before="0" w:after="0" w:line="240" w:lineRule="auto"/>
        <w:textAlignment w:val="baseline"/>
        <w:rPr>
          <w:rFonts w:eastAsia="Times New Roman" w:cs="Times New Roman"/>
          <w:sz w:val="28"/>
          <w:szCs w:val="28"/>
          <w:lang w:val="en-IN" w:eastAsia="en-IN"/>
        </w:rPr>
      </w:pPr>
      <w:r w:rsidRPr="00EA3B50">
        <w:rPr>
          <w:rFonts w:eastAsia="Times New Roman" w:cs="Times New Roman"/>
          <w:sz w:val="28"/>
          <w:szCs w:val="28"/>
          <w:lang w:val="en-IN" w:eastAsia="en-IN"/>
        </w:rPr>
        <w:t> </w:t>
      </w:r>
    </w:p>
    <w:p w14:paraId="1B2FD630" w14:textId="4DC8B887" w:rsidR="00EA3B50" w:rsidRPr="009D265D" w:rsidRDefault="00EA3B50" w:rsidP="00EA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center"/>
        <w:textAlignment w:val="baseline"/>
        <w:rPr>
          <w:rFonts w:eastAsia="Times New Roman" w:cs="Times New Roman"/>
          <w:b/>
          <w:bCs/>
          <w:i/>
          <w:iCs/>
          <w:sz w:val="28"/>
          <w:szCs w:val="28"/>
          <w:lang w:val="en-IN" w:eastAsia="en-IN"/>
        </w:rPr>
      </w:pPr>
      <w:r w:rsidRPr="009D265D">
        <w:rPr>
          <w:rFonts w:eastAsia="Times New Roman" w:cs="Times New Roman"/>
          <w:b/>
          <w:bCs/>
          <w:i/>
          <w:iCs/>
          <w:sz w:val="28"/>
          <w:szCs w:val="28"/>
          <w:u w:val="single"/>
          <w:lang w:eastAsia="en-IN"/>
        </w:rPr>
        <w:t>Crew – 11</w:t>
      </w:r>
    </w:p>
    <w:p w14:paraId="1538B533" w14:textId="285BE085" w:rsidR="00EA3B50" w:rsidRPr="009D265D" w:rsidRDefault="00EA3B50" w:rsidP="00EA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center"/>
        <w:textAlignment w:val="baseline"/>
        <w:rPr>
          <w:rFonts w:ascii="Lucida Handwriting" w:eastAsia="Times New Roman" w:hAnsi="Lucida Handwriting" w:cs="Segoe UI"/>
          <w:sz w:val="28"/>
          <w:szCs w:val="28"/>
          <w:lang w:val="en-IN" w:eastAsia="en-IN"/>
        </w:rPr>
      </w:pPr>
      <w:r w:rsidRPr="009D265D">
        <w:rPr>
          <w:rFonts w:ascii="Lucida Handwriting" w:eastAsia="Times New Roman" w:hAnsi="Lucida Handwriting" w:cs="Times New Roman"/>
          <w:sz w:val="28"/>
          <w:szCs w:val="28"/>
          <w:lang w:eastAsia="en-IN"/>
        </w:rPr>
        <w:t>Benny Tharigopala – B00899629</w:t>
      </w:r>
    </w:p>
    <w:p w14:paraId="3B8C1D20" w14:textId="67C1211C" w:rsidR="00EA3B50" w:rsidRPr="009D265D" w:rsidRDefault="00EA3B50" w:rsidP="00EA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center"/>
        <w:textAlignment w:val="baseline"/>
        <w:rPr>
          <w:rFonts w:ascii="Lucida Handwriting" w:eastAsia="Times New Roman" w:hAnsi="Lucida Handwriting" w:cs="Segoe UI"/>
          <w:sz w:val="28"/>
          <w:szCs w:val="28"/>
          <w:lang w:val="en-IN" w:eastAsia="en-IN"/>
        </w:rPr>
      </w:pPr>
      <w:r w:rsidRPr="009D265D">
        <w:rPr>
          <w:rFonts w:ascii="Lucida Handwriting" w:eastAsia="Times New Roman" w:hAnsi="Lucida Handwriting" w:cs="Times New Roman"/>
          <w:sz w:val="28"/>
          <w:szCs w:val="28"/>
          <w:lang w:eastAsia="en-IN"/>
        </w:rPr>
        <w:t>Hardee Garala – B00869195</w:t>
      </w:r>
    </w:p>
    <w:p w14:paraId="094625ED" w14:textId="7720245B" w:rsidR="00EA3B50" w:rsidRPr="009D265D" w:rsidRDefault="00EA3B50" w:rsidP="00EA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center"/>
        <w:textAlignment w:val="baseline"/>
        <w:rPr>
          <w:rFonts w:ascii="Lucida Handwriting" w:eastAsia="Times New Roman" w:hAnsi="Lucida Handwriting" w:cs="Segoe UI"/>
          <w:sz w:val="28"/>
          <w:szCs w:val="28"/>
          <w:lang w:val="en-IN" w:eastAsia="en-IN"/>
        </w:rPr>
      </w:pPr>
      <w:r w:rsidRPr="009D265D">
        <w:rPr>
          <w:rFonts w:ascii="Lucida Handwriting" w:eastAsia="Times New Roman" w:hAnsi="Lucida Handwriting" w:cs="Times New Roman"/>
          <w:sz w:val="28"/>
          <w:szCs w:val="28"/>
          <w:lang w:eastAsia="en-IN"/>
        </w:rPr>
        <w:t>Heli Patel – B00868906</w:t>
      </w:r>
    </w:p>
    <w:p w14:paraId="6329ABA5" w14:textId="271FBA8F" w:rsidR="00EA3B50" w:rsidRPr="009D265D" w:rsidRDefault="00EA3B50" w:rsidP="00EA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center"/>
        <w:textAlignment w:val="baseline"/>
        <w:rPr>
          <w:rFonts w:ascii="Lucida Handwriting" w:eastAsia="Times New Roman" w:hAnsi="Lucida Handwriting" w:cs="Segoe UI"/>
          <w:sz w:val="28"/>
          <w:szCs w:val="28"/>
          <w:lang w:val="en-IN" w:eastAsia="en-IN"/>
        </w:rPr>
      </w:pPr>
      <w:r w:rsidRPr="009D265D">
        <w:rPr>
          <w:rFonts w:ascii="Lucida Handwriting" w:eastAsia="Times New Roman" w:hAnsi="Lucida Handwriting" w:cs="Times New Roman"/>
          <w:sz w:val="28"/>
          <w:szCs w:val="28"/>
          <w:lang w:eastAsia="en-IN"/>
        </w:rPr>
        <w:t>Parthkumar Patel – B00899800</w:t>
      </w:r>
    </w:p>
    <w:p w14:paraId="50AABBC5" w14:textId="0744D166" w:rsidR="00EA3B50" w:rsidRPr="009D265D" w:rsidRDefault="00EA3B50" w:rsidP="00EA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center"/>
        <w:textAlignment w:val="baseline"/>
        <w:rPr>
          <w:rFonts w:ascii="Lucida Handwriting" w:eastAsia="Times New Roman" w:hAnsi="Lucida Handwriting" w:cs="Times New Roman"/>
          <w:sz w:val="28"/>
          <w:szCs w:val="28"/>
          <w:lang w:val="en-IN" w:eastAsia="en-IN"/>
        </w:rPr>
      </w:pPr>
      <w:r w:rsidRPr="009D265D">
        <w:rPr>
          <w:rFonts w:ascii="Lucida Handwriting" w:eastAsia="Times New Roman" w:hAnsi="Lucida Handwriting" w:cs="Times New Roman"/>
          <w:sz w:val="28"/>
          <w:szCs w:val="28"/>
          <w:lang w:eastAsia="en-IN"/>
        </w:rPr>
        <w:t>Vishal Jaiswal – B00867181</w:t>
      </w:r>
    </w:p>
    <w:p w14:paraId="40F264CF" w14:textId="7621FA89" w:rsidR="00EA3B50" w:rsidRPr="00EA3B50" w:rsidRDefault="00EA3B50" w:rsidP="00EA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center"/>
        <w:textAlignment w:val="baseline"/>
        <w:rPr>
          <w:rFonts w:eastAsia="Times New Roman" w:cs="Times New Roman"/>
          <w:sz w:val="28"/>
          <w:szCs w:val="28"/>
          <w:lang w:val="en-IN" w:eastAsia="en-IN"/>
        </w:rPr>
      </w:pPr>
      <w:r w:rsidRPr="009D265D">
        <w:rPr>
          <w:rFonts w:ascii="Lucida Handwriting" w:eastAsia="Times New Roman" w:hAnsi="Lucida Handwriting" w:cs="Times New Roman"/>
          <w:sz w:val="28"/>
          <w:szCs w:val="28"/>
          <w:lang w:eastAsia="en-IN"/>
        </w:rPr>
        <w:t>Vishvesh Naik – B00885077</w:t>
      </w:r>
    </w:p>
    <w:p w14:paraId="0CA0C766" w14:textId="7932BF76" w:rsidR="009F5E2B" w:rsidRDefault="009F5E2B" w:rsidP="00EA3B50">
      <w:pPr>
        <w:pStyle w:val="Heading1"/>
        <w:jc w:val="center"/>
      </w:pPr>
    </w:p>
    <w:p w14:paraId="4C2FD1BC" w14:textId="77777777" w:rsidR="00EA3B50" w:rsidRDefault="00EA3B50" w:rsidP="00EA3B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BE3AC57" w14:textId="77777777" w:rsidR="00EA3B50" w:rsidRDefault="00EA3B50" w:rsidP="00EA3B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7CF3FF4B" w14:textId="77777777" w:rsidR="00CF0027" w:rsidRDefault="00CF0027" w:rsidP="00EA3B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0BAB0F49" w14:textId="77777777" w:rsidR="00CF0027" w:rsidRDefault="00CF0027" w:rsidP="00EA3B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7EA36FF" w14:textId="77777777" w:rsidR="00CF0027" w:rsidRDefault="00CF0027" w:rsidP="00EA3B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052B7C6D" w14:textId="77777777" w:rsidR="00CF0027" w:rsidRDefault="00CF0027" w:rsidP="00EA3B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745CCC25" w14:textId="77777777" w:rsidR="00CF0027" w:rsidRDefault="00CF0027" w:rsidP="00EA3B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44557E30" w14:textId="77777777" w:rsidR="00CF0027" w:rsidRDefault="00CF0027" w:rsidP="00EA3B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B140680" w14:textId="371CDF24" w:rsidR="00EA3B50" w:rsidRDefault="00C21747" w:rsidP="00CF0027">
      <w:pPr>
        <w:pStyle w:val="Heading2"/>
        <w:jc w:val="left"/>
        <w:rPr>
          <w:rStyle w:val="normaltextrun"/>
        </w:rPr>
      </w:pPr>
      <w:r w:rsidRPr="00C21747">
        <w:rPr>
          <w:rStyle w:val="normaltextrun"/>
        </w:rPr>
        <w:lastRenderedPageBreak/>
        <w:t>Introduction</w:t>
      </w:r>
    </w:p>
    <w:p w14:paraId="69A93374" w14:textId="5E1C21A4" w:rsidR="009331AF" w:rsidRPr="00CF0027" w:rsidRDefault="009331AF" w:rsidP="009331AF">
      <w:r w:rsidRPr="009331AF">
        <w:t xml:space="preserve">The purpose of this project is to reconstruct and record the architecture of Super TuxKart (STK) in order to adapt it to </w:t>
      </w:r>
      <w:r>
        <w:t xml:space="preserve">the </w:t>
      </w:r>
      <w:r w:rsidRPr="009331AF">
        <w:t>iOS</w:t>
      </w:r>
      <w:r>
        <w:t xml:space="preserve"> operating system</w:t>
      </w:r>
      <w:r w:rsidRPr="009331AF">
        <w:t>.</w:t>
      </w:r>
    </w:p>
    <w:p w14:paraId="034E7F8A" w14:textId="77777777" w:rsidR="00C21747" w:rsidRPr="00C21747" w:rsidRDefault="00C21747" w:rsidP="00C21747">
      <w:pPr>
        <w:pStyle w:val="NoSpacing"/>
      </w:pPr>
    </w:p>
    <w:p w14:paraId="7D9246A4" w14:textId="182BBA62" w:rsidR="00C21747" w:rsidRDefault="00C21747" w:rsidP="00C21747">
      <w:pPr>
        <w:pStyle w:val="Heading2"/>
        <w:jc w:val="left"/>
        <w:rPr>
          <w:rStyle w:val="normaltextrun"/>
        </w:rPr>
      </w:pPr>
      <w:r w:rsidRPr="00C21747">
        <w:rPr>
          <w:rStyle w:val="normaltextrun"/>
        </w:rPr>
        <w:t>Conceptual Architecture Diagram</w:t>
      </w:r>
    </w:p>
    <w:p w14:paraId="7F25356E" w14:textId="517FAF3A" w:rsidR="00C21747" w:rsidRDefault="00C21747" w:rsidP="00C21747">
      <w:pPr>
        <w:pStyle w:val="Heading2"/>
        <w:jc w:val="left"/>
        <w:rPr>
          <w:rStyle w:val="normaltextrun"/>
        </w:rPr>
      </w:pPr>
    </w:p>
    <w:p w14:paraId="2A721E10" w14:textId="13B712F8" w:rsidR="00C21747" w:rsidRDefault="00C21747" w:rsidP="00C21747">
      <w:pPr>
        <w:pStyle w:val="Heading2"/>
        <w:jc w:val="left"/>
      </w:pPr>
      <w:r w:rsidRPr="00C21747">
        <w:rPr>
          <w:rStyle w:val="normaltextrun"/>
        </w:rPr>
        <w:t>Modules in the architecture</w:t>
      </w:r>
    </w:p>
    <w:p w14:paraId="6B6979A1" w14:textId="486C0787" w:rsidR="00C21747" w:rsidRDefault="00C21747" w:rsidP="00C21747">
      <w:pPr>
        <w:pStyle w:val="Heading2"/>
        <w:jc w:val="left"/>
      </w:pPr>
    </w:p>
    <w:p w14:paraId="7369B190" w14:textId="7A08ED2C" w:rsidR="00C21747" w:rsidRDefault="00C21747" w:rsidP="00C21747">
      <w:pPr>
        <w:pStyle w:val="Heading2"/>
        <w:jc w:val="left"/>
      </w:pPr>
      <w:r w:rsidRPr="00C21747">
        <w:rPr>
          <w:rStyle w:val="normaltextrun"/>
        </w:rPr>
        <w:t>Code base stats</w:t>
      </w:r>
    </w:p>
    <w:p w14:paraId="05CB9A9D" w14:textId="6EF72311" w:rsidR="00C21747" w:rsidRDefault="00C21747" w:rsidP="00C21747">
      <w:pPr>
        <w:pStyle w:val="Heading2"/>
        <w:jc w:val="left"/>
      </w:pPr>
    </w:p>
    <w:p w14:paraId="6FD81881" w14:textId="453B4FA0" w:rsidR="00C21747" w:rsidRPr="00CF0027" w:rsidRDefault="00C21747" w:rsidP="00C21747">
      <w:pPr>
        <w:pStyle w:val="Heading2"/>
        <w:jc w:val="left"/>
      </w:pPr>
      <w:r w:rsidRPr="00C21747">
        <w:rPr>
          <w:rStyle w:val="normaltextrun"/>
        </w:rPr>
        <w:t>Components that modules interact with Server/DB</w:t>
      </w:r>
    </w:p>
    <w:p w14:paraId="1A093F8F" w14:textId="5030F89C" w:rsidR="00C21747" w:rsidRDefault="00C21747" w:rsidP="00C21747">
      <w:pPr>
        <w:pStyle w:val="Heading2"/>
        <w:jc w:val="left"/>
      </w:pPr>
    </w:p>
    <w:p w14:paraId="6D4BF84B" w14:textId="77777777" w:rsidR="0094296A" w:rsidRDefault="00C21747" w:rsidP="00C21747">
      <w:pPr>
        <w:pStyle w:val="Heading2"/>
        <w:jc w:val="left"/>
        <w:rPr>
          <w:rStyle w:val="normaltextrun"/>
        </w:rPr>
      </w:pPr>
      <w:r w:rsidRPr="00C21747">
        <w:rPr>
          <w:rStyle w:val="normaltextrun"/>
        </w:rPr>
        <w:t>Learning, Outcomes, how we performed SAR</w:t>
      </w:r>
    </w:p>
    <w:p w14:paraId="79593E4C" w14:textId="77777777" w:rsidR="0094296A" w:rsidRDefault="0094296A" w:rsidP="00C21747">
      <w:pPr>
        <w:pStyle w:val="Heading2"/>
        <w:jc w:val="left"/>
        <w:rPr>
          <w:rStyle w:val="normaltextrun"/>
        </w:rPr>
      </w:pPr>
    </w:p>
    <w:p w14:paraId="6145C810" w14:textId="16814C4F" w:rsidR="00C21747" w:rsidRPr="0094296A" w:rsidRDefault="00C21747" w:rsidP="00C21747">
      <w:pPr>
        <w:pStyle w:val="Heading2"/>
        <w:jc w:val="left"/>
        <w:rPr>
          <w:caps w:val="0"/>
        </w:rPr>
      </w:pPr>
      <w:r>
        <w:rPr>
          <w:rStyle w:val="normaltextrun"/>
        </w:rPr>
        <w:t>References</w:t>
      </w:r>
    </w:p>
    <w:p w14:paraId="67C3E56F" w14:textId="77777777" w:rsidR="00C21747" w:rsidRPr="00CF0027" w:rsidRDefault="00C21747" w:rsidP="00C21747">
      <w:pPr>
        <w:pStyle w:val="Heading2"/>
        <w:jc w:val="left"/>
      </w:pPr>
    </w:p>
    <w:p w14:paraId="6D87609D" w14:textId="77777777" w:rsidR="00C21747" w:rsidRPr="00CF0027" w:rsidRDefault="00C21747" w:rsidP="005D2C37">
      <w:pPr>
        <w:pStyle w:val="Heading2"/>
        <w:jc w:val="left"/>
      </w:pPr>
    </w:p>
    <w:p w14:paraId="5128F9BB" w14:textId="77777777" w:rsidR="00EA3B50" w:rsidRDefault="00EA3B50" w:rsidP="00EA3B50">
      <w:pPr>
        <w:pStyle w:val="ListBullet"/>
        <w:numPr>
          <w:ilvl w:val="0"/>
          <w:numId w:val="0"/>
        </w:numPr>
        <w:ind w:left="936" w:hanging="360"/>
      </w:pPr>
    </w:p>
    <w:sectPr w:rsidR="00EA3B50" w:rsidSect="00CF0027">
      <w:footerReference w:type="default" r:id="rId8"/>
      <w:footerReference w:type="first" r:id="rId9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FD1C5" w14:textId="77777777" w:rsidR="00564BD4" w:rsidRDefault="00564BD4">
      <w:pPr>
        <w:spacing w:before="0" w:after="0" w:line="240" w:lineRule="auto"/>
      </w:pPr>
      <w:r>
        <w:separator/>
      </w:r>
    </w:p>
    <w:p w14:paraId="671F66B4" w14:textId="77777777" w:rsidR="00564BD4" w:rsidRDefault="00564BD4"/>
  </w:endnote>
  <w:endnote w:type="continuationSeparator" w:id="0">
    <w:p w14:paraId="24F941E5" w14:textId="77777777" w:rsidR="00564BD4" w:rsidRDefault="00564BD4">
      <w:pPr>
        <w:spacing w:before="0" w:after="0" w:line="240" w:lineRule="auto"/>
      </w:pPr>
      <w:r>
        <w:continuationSeparator/>
      </w:r>
    </w:p>
    <w:p w14:paraId="0961C496" w14:textId="77777777" w:rsidR="00564BD4" w:rsidRDefault="00564B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EE895B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D7AF" w14:textId="53D9F04A" w:rsidR="00D4304F" w:rsidRPr="00EA3B50" w:rsidRDefault="00EA3B50">
    <w:pPr>
      <w:pStyle w:val="Footer"/>
      <w:rPr>
        <w:lang w:val="en-IN"/>
      </w:rPr>
    </w:pPr>
    <w:r>
      <w:rPr>
        <w:lang w:val="en-IN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96DFC" w14:textId="77777777" w:rsidR="00564BD4" w:rsidRDefault="00564BD4">
      <w:pPr>
        <w:spacing w:before="0" w:after="0" w:line="240" w:lineRule="auto"/>
      </w:pPr>
      <w:r>
        <w:separator/>
      </w:r>
    </w:p>
    <w:p w14:paraId="075D2648" w14:textId="77777777" w:rsidR="00564BD4" w:rsidRDefault="00564BD4"/>
  </w:footnote>
  <w:footnote w:type="continuationSeparator" w:id="0">
    <w:p w14:paraId="54E5691C" w14:textId="77777777" w:rsidR="00564BD4" w:rsidRDefault="00564BD4">
      <w:pPr>
        <w:spacing w:before="0" w:after="0" w:line="240" w:lineRule="auto"/>
      </w:pPr>
      <w:r>
        <w:continuationSeparator/>
      </w:r>
    </w:p>
    <w:p w14:paraId="7FFE47EF" w14:textId="77777777" w:rsidR="00564BD4" w:rsidRDefault="00564B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Tools with solid fill" style="width:20.25pt;height:20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" o:bullet="t">
        <v:imagedata r:id="rId1" o:title="" croptop="-1668f" cropbottom="-2334f" cropleft="-1668f" cropright="-2334f"/>
      </v:shape>
    </w:pict>
  </w:numPicBullet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0D22"/>
    <w:multiLevelType w:val="multilevel"/>
    <w:tmpl w:val="256273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C07EDF"/>
    <w:multiLevelType w:val="multilevel"/>
    <w:tmpl w:val="F6C45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D5277"/>
    <w:multiLevelType w:val="multilevel"/>
    <w:tmpl w:val="B840E9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E753E"/>
    <w:multiLevelType w:val="hybridMultilevel"/>
    <w:tmpl w:val="14F092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8119C"/>
    <w:multiLevelType w:val="hybridMultilevel"/>
    <w:tmpl w:val="A50E8900"/>
    <w:lvl w:ilvl="0" w:tplc="5AD6549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5CC6C8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3028E2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61EFF9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00221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86630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FB606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FD873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D5ECBF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488D0FF8"/>
    <w:multiLevelType w:val="hybridMultilevel"/>
    <w:tmpl w:val="A79236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4031C2"/>
    <w:multiLevelType w:val="multilevel"/>
    <w:tmpl w:val="1B0861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B502F"/>
    <w:multiLevelType w:val="multilevel"/>
    <w:tmpl w:val="B28C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2B5A58"/>
    <w:multiLevelType w:val="multilevel"/>
    <w:tmpl w:val="451825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9"/>
  </w:num>
  <w:num w:numId="5">
    <w:abstractNumId w:val="17"/>
  </w:num>
  <w:num w:numId="6">
    <w:abstractNumId w:val="21"/>
  </w:num>
  <w:num w:numId="7">
    <w:abstractNumId w:val="12"/>
  </w:num>
  <w:num w:numId="8">
    <w:abstractNumId w:val="25"/>
  </w:num>
  <w:num w:numId="9">
    <w:abstractNumId w:val="13"/>
  </w:num>
  <w:num w:numId="10">
    <w:abstractNumId w:val="15"/>
  </w:num>
  <w:num w:numId="11">
    <w:abstractNumId w:val="14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5"/>
  </w:num>
  <w:num w:numId="21">
    <w:abstractNumId w:val="26"/>
  </w:num>
  <w:num w:numId="22">
    <w:abstractNumId w:val="11"/>
  </w:num>
  <w:num w:numId="23">
    <w:abstractNumId w:val="10"/>
  </w:num>
  <w:num w:numId="24">
    <w:abstractNumId w:val="24"/>
  </w:num>
  <w:num w:numId="25">
    <w:abstractNumId w:val="18"/>
  </w:num>
  <w:num w:numId="26">
    <w:abstractNumId w:val="27"/>
  </w:num>
  <w:num w:numId="27">
    <w:abstractNumId w:val="23"/>
  </w:num>
  <w:num w:numId="28">
    <w:abstractNumId w:val="2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68"/>
    <w:rsid w:val="0000795A"/>
    <w:rsid w:val="000168DB"/>
    <w:rsid w:val="00157577"/>
    <w:rsid w:val="001B60AD"/>
    <w:rsid w:val="00227DF5"/>
    <w:rsid w:val="00237F08"/>
    <w:rsid w:val="00267422"/>
    <w:rsid w:val="002D22E0"/>
    <w:rsid w:val="002D3358"/>
    <w:rsid w:val="003008EC"/>
    <w:rsid w:val="003112E5"/>
    <w:rsid w:val="004433F6"/>
    <w:rsid w:val="00490518"/>
    <w:rsid w:val="004F4FB7"/>
    <w:rsid w:val="00564BD4"/>
    <w:rsid w:val="00587468"/>
    <w:rsid w:val="005D2C37"/>
    <w:rsid w:val="00607AFC"/>
    <w:rsid w:val="006164C2"/>
    <w:rsid w:val="006E0E66"/>
    <w:rsid w:val="00733E1E"/>
    <w:rsid w:val="0075279C"/>
    <w:rsid w:val="00781F78"/>
    <w:rsid w:val="00827E32"/>
    <w:rsid w:val="00860028"/>
    <w:rsid w:val="008F0F18"/>
    <w:rsid w:val="009331AF"/>
    <w:rsid w:val="0094296A"/>
    <w:rsid w:val="00943194"/>
    <w:rsid w:val="00970B43"/>
    <w:rsid w:val="00981B74"/>
    <w:rsid w:val="009A53DB"/>
    <w:rsid w:val="009D265D"/>
    <w:rsid w:val="009F5E2B"/>
    <w:rsid w:val="00AF596A"/>
    <w:rsid w:val="00B14863"/>
    <w:rsid w:val="00B40503"/>
    <w:rsid w:val="00B45421"/>
    <w:rsid w:val="00B71C13"/>
    <w:rsid w:val="00C21747"/>
    <w:rsid w:val="00C52FC2"/>
    <w:rsid w:val="00CE2908"/>
    <w:rsid w:val="00CF0027"/>
    <w:rsid w:val="00D20FAB"/>
    <w:rsid w:val="00D4304F"/>
    <w:rsid w:val="00D651B9"/>
    <w:rsid w:val="00E215F5"/>
    <w:rsid w:val="00E23BCB"/>
    <w:rsid w:val="00E27F64"/>
    <w:rsid w:val="00E41986"/>
    <w:rsid w:val="00E53907"/>
    <w:rsid w:val="00EA3B50"/>
    <w:rsid w:val="00EC0F68"/>
    <w:rsid w:val="00EC5313"/>
    <w:rsid w:val="00F418D6"/>
    <w:rsid w:val="00FB431B"/>
    <w:rsid w:val="00FE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9F7682"/>
  <w15:chartTrackingRefBased/>
  <w15:docId w15:val="{DFD1A9BF-009C-486D-A3D4-DABF09F4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F418D6"/>
    <w:pPr>
      <w:spacing w:before="120" w:after="120"/>
    </w:pPr>
    <w:rPr>
      <w:rFonts w:ascii="Times New Roman" w:hAnsi="Times New Roman"/>
      <w:color w:val="auto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F0027"/>
    <w:pPr>
      <w:keepNext/>
      <w:keepLines/>
      <w:spacing w:after="200" w:line="240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027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customStyle="1" w:styleId="paragraph">
    <w:name w:val="paragraph"/>
    <w:basedOn w:val="Normal"/>
    <w:rsid w:val="00EA3B50"/>
    <w:pPr>
      <w:spacing w:before="100" w:beforeAutospacing="1" w:after="100" w:afterAutospacing="1" w:line="240" w:lineRule="auto"/>
    </w:pPr>
    <w:rPr>
      <w:rFonts w:eastAsia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EA3B50"/>
  </w:style>
  <w:style w:type="character" w:customStyle="1" w:styleId="eop">
    <w:name w:val="eop"/>
    <w:basedOn w:val="DefaultParagraphFont"/>
    <w:rsid w:val="00EA3B50"/>
  </w:style>
  <w:style w:type="paragraph" w:styleId="ListParagraph">
    <w:name w:val="List Paragraph"/>
    <w:basedOn w:val="Normal"/>
    <w:uiPriority w:val="34"/>
    <w:unhideWhenUsed/>
    <w:qFormat/>
    <w:rsid w:val="00EA3B5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0027"/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NoSpacing">
    <w:name w:val="No Spacing"/>
    <w:uiPriority w:val="1"/>
    <w:semiHidden/>
    <w:unhideWhenUsed/>
    <w:qFormat/>
    <w:rsid w:val="00F418D6"/>
    <w:pPr>
      <w:spacing w:before="0" w:after="0" w:line="240" w:lineRule="auto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come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19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Benny Tharigopala</cp:lastModifiedBy>
  <cp:revision>7</cp:revision>
  <dcterms:created xsi:type="dcterms:W3CDTF">2022-03-18T00:15:00Z</dcterms:created>
  <dcterms:modified xsi:type="dcterms:W3CDTF">2022-03-31T18:16:00Z</dcterms:modified>
</cp:coreProperties>
</file>